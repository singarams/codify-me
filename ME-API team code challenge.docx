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2AAAF" w14:textId="77777777" w:rsidR="00484031" w:rsidRPr="000362C6" w:rsidRDefault="00484031" w:rsidP="00484031"/>
    <w:p w14:paraId="25BAD903" w14:textId="77777777" w:rsidR="00484031" w:rsidRPr="000362C6" w:rsidRDefault="00484031" w:rsidP="00484031"/>
    <w:p w14:paraId="0C240EFA" w14:textId="77777777" w:rsidR="00484031" w:rsidRPr="000362C6" w:rsidRDefault="008E5423" w:rsidP="008E5423">
      <w:pPr>
        <w:jc w:val="right"/>
      </w:pPr>
      <w:r w:rsidRPr="00AB4C14">
        <w:rPr>
          <w:noProof/>
          <w:lang w:eastAsia="en-AU"/>
        </w:rPr>
        <w:drawing>
          <wp:inline distT="0" distB="0" distL="0" distR="0" wp14:anchorId="49A1C119" wp14:editId="5D79A86F">
            <wp:extent cx="2366277" cy="2129050"/>
            <wp:effectExtent l="0" t="0" r="0" b="5080"/>
            <wp:docPr id="4" name="Picture 4" descr="http://wiki/pub/Main/ImageLibrary/me_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iki/pub/Main/ImageLibrary/me_blac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97" cy="212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39DA" w14:textId="77777777" w:rsidR="00484031" w:rsidRPr="000362C6" w:rsidRDefault="00484031" w:rsidP="00484031"/>
    <w:p w14:paraId="063B4068" w14:textId="77777777" w:rsidR="00484031" w:rsidRPr="000362C6" w:rsidRDefault="00484031" w:rsidP="008E5423">
      <w:pPr>
        <w:jc w:val="right"/>
      </w:pPr>
    </w:p>
    <w:p w14:paraId="2A2291F3" w14:textId="77777777" w:rsidR="00484031" w:rsidRPr="000362C6" w:rsidRDefault="00484031" w:rsidP="00484031"/>
    <w:p w14:paraId="0B45EBA6" w14:textId="77777777" w:rsidR="00484031" w:rsidRDefault="00484031" w:rsidP="00484031"/>
    <w:p w14:paraId="146E0704" w14:textId="77777777" w:rsidR="00484031" w:rsidRDefault="00484031" w:rsidP="00484031">
      <w:pPr>
        <w:pStyle w:val="DocTitle"/>
      </w:pPr>
    </w:p>
    <w:p w14:paraId="5C0FD169" w14:textId="77777777" w:rsidR="00AB2783" w:rsidRDefault="00AB2783" w:rsidP="00484031">
      <w:pPr>
        <w:pStyle w:val="DocTitle"/>
      </w:pPr>
    </w:p>
    <w:p w14:paraId="65E18262" w14:textId="77777777" w:rsidR="00484031" w:rsidRDefault="00484031" w:rsidP="00484031">
      <w:pPr>
        <w:pStyle w:val="DocTitle"/>
      </w:pPr>
    </w:p>
    <w:p w14:paraId="1753D042" w14:textId="77777777" w:rsidR="00484031" w:rsidRDefault="00484031" w:rsidP="00484031">
      <w:pPr>
        <w:pStyle w:val="DocTitle"/>
      </w:pPr>
    </w:p>
    <w:p w14:paraId="0569219D" w14:textId="77777777" w:rsidR="00484031" w:rsidRDefault="00484031" w:rsidP="002A0016">
      <w:pPr>
        <w:pStyle w:val="DocTitle"/>
        <w:jc w:val="right"/>
      </w:pPr>
    </w:p>
    <w:p w14:paraId="2D3B28E7" w14:textId="77777777" w:rsidR="00484031" w:rsidRDefault="00484031" w:rsidP="00484031">
      <w:pPr>
        <w:pStyle w:val="DocTitle"/>
      </w:pPr>
    </w:p>
    <w:p w14:paraId="519CE77B" w14:textId="77777777" w:rsidR="00676745" w:rsidRDefault="00676745" w:rsidP="00484031">
      <w:pPr>
        <w:pStyle w:val="DocTitle"/>
      </w:pPr>
    </w:p>
    <w:p w14:paraId="0B69310E" w14:textId="77777777" w:rsidR="00676745" w:rsidRDefault="00676745" w:rsidP="003E2228">
      <w:pPr>
        <w:pStyle w:val="DocTitle"/>
        <w:jc w:val="center"/>
      </w:pPr>
    </w:p>
    <w:p w14:paraId="5D8B919E" w14:textId="77777777" w:rsidR="00ED4234" w:rsidRDefault="00ED4234" w:rsidP="003E2228">
      <w:pPr>
        <w:pStyle w:val="DocTitle"/>
        <w:jc w:val="center"/>
      </w:pPr>
    </w:p>
    <w:sdt>
      <w:sdtPr>
        <w:rPr>
          <w:b/>
        </w:rPr>
        <w:alias w:val="Title"/>
        <w:id w:val="179801784"/>
        <w:placeholder>
          <w:docPart w:val="AF84365C0B8D494A94AA1B2BE2705B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E5E48B1" w14:textId="47E9E1D6" w:rsidR="00484031" w:rsidRDefault="00E953C9" w:rsidP="003E2228">
          <w:pPr>
            <w:pStyle w:val="DocTitle"/>
            <w:jc w:val="center"/>
            <w:rPr>
              <w:b/>
            </w:rPr>
          </w:pPr>
          <w:r>
            <w:rPr>
              <w:b/>
            </w:rPr>
            <w:t>Coding Challenge</w:t>
          </w:r>
        </w:p>
      </w:sdtContent>
    </w:sdt>
    <w:p w14:paraId="2DF685EC" w14:textId="0E33C1B2" w:rsidR="004F09CB" w:rsidRPr="000323D7" w:rsidRDefault="00CA7F8A" w:rsidP="003E2228">
      <w:pPr>
        <w:pStyle w:val="DocTitle"/>
        <w:jc w:val="center"/>
        <w:rPr>
          <w:b/>
        </w:rPr>
      </w:pPr>
      <w:sdt>
        <w:sdtPr>
          <w:alias w:val="Subject"/>
          <w:id w:val="1388612566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953C9">
            <w:t>D&amp;I - API Team</w:t>
          </w:r>
        </w:sdtContent>
      </w:sdt>
    </w:p>
    <w:p w14:paraId="657C7025" w14:textId="77777777" w:rsidR="00484031" w:rsidRDefault="00484031" w:rsidP="00484031">
      <w:pPr>
        <w:pStyle w:val="DocTitle"/>
      </w:pPr>
    </w:p>
    <w:p w14:paraId="71E72B3B" w14:textId="77777777" w:rsidR="00484031" w:rsidRDefault="00484031" w:rsidP="00484031">
      <w:pPr>
        <w:pStyle w:val="DocTitle"/>
      </w:pPr>
    </w:p>
    <w:p w14:paraId="4C7276EF" w14:textId="77777777" w:rsidR="00484031" w:rsidRDefault="00484031" w:rsidP="00484031">
      <w:pPr>
        <w:pStyle w:val="DocTitle"/>
      </w:pPr>
    </w:p>
    <w:p w14:paraId="5E499C71" w14:textId="77777777" w:rsidR="00484031" w:rsidRDefault="00484031" w:rsidP="00484031">
      <w:pPr>
        <w:pStyle w:val="DocTitle"/>
      </w:pPr>
    </w:p>
    <w:p w14:paraId="4903914A" w14:textId="77777777" w:rsidR="00484031" w:rsidRDefault="00484031" w:rsidP="00484031">
      <w:pPr>
        <w:pStyle w:val="DocTitle"/>
      </w:pPr>
    </w:p>
    <w:p w14:paraId="28E98F7D" w14:textId="77777777" w:rsidR="00F12464" w:rsidRDefault="00F12464" w:rsidP="00ED4234">
      <w:pPr>
        <w:rPr>
          <w:rFonts w:cs="Arial"/>
          <w:b/>
          <w:sz w:val="24"/>
          <w:szCs w:val="24"/>
        </w:rPr>
      </w:pPr>
    </w:p>
    <w:p w14:paraId="39FEC976" w14:textId="1756F0E9" w:rsidR="00484031" w:rsidRPr="009D0E1A" w:rsidRDefault="00484031" w:rsidP="009D0E1A">
      <w:pPr>
        <w:pStyle w:val="Heading1"/>
      </w:pPr>
      <w:bookmarkStart w:id="0" w:name="_Toc522028207"/>
      <w:r w:rsidRPr="009D0E1A">
        <w:lastRenderedPageBreak/>
        <w:t>Introduction</w:t>
      </w:r>
      <w:bookmarkEnd w:id="0"/>
    </w:p>
    <w:p w14:paraId="7D64D5D6" w14:textId="54CD53B4" w:rsidR="001D1B74" w:rsidRDefault="001D1B74" w:rsidP="001D1B74">
      <w:pPr>
        <w:pStyle w:val="Text"/>
        <w:rPr>
          <w:lang w:val="en-AU"/>
        </w:rPr>
      </w:pPr>
    </w:p>
    <w:p w14:paraId="6410F7FB" w14:textId="070C8BBA" w:rsidR="001D1B74" w:rsidRPr="009D0E1A" w:rsidRDefault="001D1B74" w:rsidP="001D1B74">
      <w:pPr>
        <w:pStyle w:val="Text"/>
        <w:rPr>
          <w:sz w:val="28"/>
          <w:szCs w:val="28"/>
          <w:lang w:val="en-AU"/>
        </w:rPr>
      </w:pPr>
      <w:r w:rsidRPr="009D0E1A">
        <w:rPr>
          <w:sz w:val="28"/>
          <w:szCs w:val="28"/>
          <w:lang w:val="en-AU"/>
        </w:rPr>
        <w:t>The goal of the code challenge is to allow us to evaluate your software development skills.</w:t>
      </w:r>
    </w:p>
    <w:p w14:paraId="20011DA4" w14:textId="05235CEC" w:rsidR="001D1B74" w:rsidRPr="009D0E1A" w:rsidRDefault="001D1B74" w:rsidP="001D1B74">
      <w:pPr>
        <w:pStyle w:val="Text"/>
        <w:rPr>
          <w:sz w:val="28"/>
          <w:szCs w:val="28"/>
        </w:rPr>
      </w:pPr>
      <w:r w:rsidRPr="009D0E1A">
        <w:rPr>
          <w:sz w:val="28"/>
          <w:szCs w:val="28"/>
        </w:rPr>
        <w:t>Please deliver a solution that meets requirements</w:t>
      </w:r>
      <w:r w:rsidR="009D0E1A" w:rsidRPr="009D0E1A">
        <w:rPr>
          <w:sz w:val="28"/>
          <w:szCs w:val="28"/>
        </w:rPr>
        <w:t xml:space="preserve"> stated below</w:t>
      </w:r>
      <w:r w:rsidRPr="009D0E1A">
        <w:rPr>
          <w:sz w:val="28"/>
          <w:szCs w:val="28"/>
        </w:rPr>
        <w:t>.</w:t>
      </w:r>
    </w:p>
    <w:p w14:paraId="22BC6313" w14:textId="39A9A888" w:rsidR="001D1B74" w:rsidRDefault="009D0E1A" w:rsidP="001D1B74">
      <w:pPr>
        <w:pStyle w:val="Text"/>
        <w:rPr>
          <w:sz w:val="28"/>
          <w:szCs w:val="28"/>
        </w:rPr>
      </w:pPr>
      <w:r w:rsidRPr="009D0E1A">
        <w:rPr>
          <w:sz w:val="28"/>
          <w:szCs w:val="28"/>
        </w:rPr>
        <w:t>We are looking for pragmatic, maintainable, easy to read code, as well as tests that proves that your code works.</w:t>
      </w:r>
    </w:p>
    <w:p w14:paraId="71E2ED5B" w14:textId="29B8BF1C" w:rsidR="009D0E1A" w:rsidRPr="009D0E1A" w:rsidRDefault="009D0E1A" w:rsidP="001D1B74">
      <w:pPr>
        <w:pStyle w:val="Text"/>
        <w:rPr>
          <w:sz w:val="28"/>
          <w:szCs w:val="28"/>
        </w:rPr>
      </w:pPr>
    </w:p>
    <w:p w14:paraId="2F88632C" w14:textId="537C6221" w:rsidR="009D0E1A" w:rsidRPr="009D0E1A" w:rsidRDefault="009D0E1A" w:rsidP="001D1B74">
      <w:pPr>
        <w:pStyle w:val="Text"/>
        <w:rPr>
          <w:sz w:val="28"/>
          <w:szCs w:val="28"/>
          <w:lang w:val="en-AU"/>
        </w:rPr>
      </w:pPr>
      <w:r w:rsidRPr="009D0E1A">
        <w:rPr>
          <w:sz w:val="28"/>
          <w:szCs w:val="28"/>
        </w:rPr>
        <w:t xml:space="preserve">Feel </w:t>
      </w:r>
      <w:r>
        <w:rPr>
          <w:sz w:val="28"/>
          <w:szCs w:val="28"/>
        </w:rPr>
        <w:t>f</w:t>
      </w:r>
      <w:r w:rsidRPr="009D0E1A">
        <w:rPr>
          <w:sz w:val="28"/>
          <w:szCs w:val="28"/>
        </w:rPr>
        <w:t>ree to use 3</w:t>
      </w:r>
      <w:r w:rsidRPr="009D0E1A">
        <w:rPr>
          <w:sz w:val="28"/>
          <w:szCs w:val="28"/>
          <w:vertAlign w:val="superscript"/>
        </w:rPr>
        <w:t>rd</w:t>
      </w:r>
      <w:r w:rsidRPr="009D0E1A">
        <w:rPr>
          <w:sz w:val="28"/>
          <w:szCs w:val="28"/>
        </w:rPr>
        <w:t xml:space="preserve"> party libraries as you see fit to support the design of your solution.</w:t>
      </w:r>
    </w:p>
    <w:p w14:paraId="03FA0121" w14:textId="0E16995D" w:rsidR="001D1B74" w:rsidRDefault="009D0E1A" w:rsidP="001D1B74">
      <w:pPr>
        <w:pStyle w:val="Text"/>
        <w:rPr>
          <w:b/>
          <w:sz w:val="28"/>
          <w:szCs w:val="28"/>
          <w:lang w:val="en-AU"/>
        </w:rPr>
      </w:pPr>
      <w:r w:rsidRPr="009D0E1A">
        <w:rPr>
          <w:sz w:val="28"/>
          <w:szCs w:val="28"/>
          <w:lang w:val="en-AU"/>
        </w:rPr>
        <w:t>Ha</w:t>
      </w:r>
      <w:r>
        <w:rPr>
          <w:sz w:val="28"/>
          <w:szCs w:val="28"/>
          <w:lang w:val="en-AU"/>
        </w:rPr>
        <w:t xml:space="preserve">ving said that, </w:t>
      </w:r>
      <w:r w:rsidRPr="009D0E1A">
        <w:rPr>
          <w:b/>
          <w:sz w:val="28"/>
          <w:szCs w:val="28"/>
          <w:lang w:val="en-AU"/>
        </w:rPr>
        <w:t>using frameworks like Spring, Hibernate or an in-memory database is an overkill here.</w:t>
      </w:r>
    </w:p>
    <w:p w14:paraId="14064BBF" w14:textId="465D9E4D" w:rsidR="009D0E1A" w:rsidRDefault="009D0E1A" w:rsidP="001D1B74">
      <w:pPr>
        <w:pStyle w:val="Text"/>
        <w:rPr>
          <w:b/>
          <w:sz w:val="28"/>
          <w:szCs w:val="28"/>
          <w:lang w:val="en-AU"/>
        </w:rPr>
      </w:pPr>
    </w:p>
    <w:p w14:paraId="108ED248" w14:textId="022DF3C2" w:rsidR="009A2BF8" w:rsidRDefault="009A2BF8" w:rsidP="009A2BF8">
      <w:pPr>
        <w:pStyle w:val="Heading2"/>
      </w:pPr>
      <w:r w:rsidRPr="009A2BF8">
        <w:t>Time &amp; Effort</w:t>
      </w:r>
    </w:p>
    <w:p w14:paraId="37ED0CCE" w14:textId="77777777" w:rsidR="009A2BF8" w:rsidRPr="009A2BF8" w:rsidRDefault="009A2BF8" w:rsidP="009A2BF8">
      <w:pPr>
        <w:pStyle w:val="Text"/>
        <w:rPr>
          <w:lang w:val="en-AU"/>
        </w:rPr>
      </w:pPr>
    </w:p>
    <w:p w14:paraId="253A6023" w14:textId="21B887F8" w:rsidR="009A2BF8" w:rsidRPr="009D0E1A" w:rsidRDefault="009A2BF8" w:rsidP="009A2BF8">
      <w:pPr>
        <w:pStyle w:val="Text"/>
        <w:rPr>
          <w:sz w:val="28"/>
          <w:szCs w:val="28"/>
        </w:rPr>
      </w:pPr>
      <w:r>
        <w:rPr>
          <w:sz w:val="28"/>
          <w:szCs w:val="28"/>
        </w:rPr>
        <w:t>The code challenge is not time boxed</w:t>
      </w:r>
      <w:r>
        <w:rPr>
          <w:sz w:val="28"/>
          <w:szCs w:val="28"/>
        </w:rPr>
        <w:t>. H</w:t>
      </w:r>
      <w:r>
        <w:rPr>
          <w:sz w:val="28"/>
          <w:szCs w:val="28"/>
        </w:rPr>
        <w:t>owever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it </w:t>
      </w:r>
      <w:r>
        <w:rPr>
          <w:sz w:val="28"/>
          <w:szCs w:val="28"/>
        </w:rPr>
        <w:t>is designed to take about a couple of hours for the right candidate to complete</w:t>
      </w:r>
      <w:bookmarkStart w:id="1" w:name="_GoBack"/>
      <w:bookmarkEnd w:id="1"/>
      <w:r>
        <w:rPr>
          <w:sz w:val="28"/>
          <w:szCs w:val="28"/>
        </w:rPr>
        <w:t xml:space="preserve">. If you find yourself </w:t>
      </w:r>
      <w:r>
        <w:rPr>
          <w:sz w:val="28"/>
          <w:szCs w:val="28"/>
        </w:rPr>
        <w:t>spending significantly more than that then you probably got something wrong.</w:t>
      </w:r>
    </w:p>
    <w:p w14:paraId="53815F85" w14:textId="77777777" w:rsidR="009A2BF8" w:rsidRPr="009A2BF8" w:rsidRDefault="009A2BF8" w:rsidP="009A2BF8">
      <w:pPr>
        <w:pStyle w:val="Text"/>
        <w:rPr>
          <w:lang w:val="en-AU"/>
        </w:rPr>
      </w:pPr>
    </w:p>
    <w:p w14:paraId="6EC0BC0D" w14:textId="4D08461C" w:rsidR="009D0E1A" w:rsidRDefault="009D0E1A" w:rsidP="009D0E1A">
      <w:pPr>
        <w:pStyle w:val="Heading1"/>
      </w:pPr>
      <w:r>
        <w:lastRenderedPageBreak/>
        <w:t xml:space="preserve">The </w:t>
      </w:r>
      <w:r w:rsidRPr="009D0E1A">
        <w:t>Problem</w:t>
      </w:r>
    </w:p>
    <w:p w14:paraId="517683DD" w14:textId="64A6BBB5" w:rsidR="009D0E1A" w:rsidRDefault="009D0E1A" w:rsidP="001D1B74">
      <w:pPr>
        <w:pStyle w:val="Text"/>
        <w:rPr>
          <w:sz w:val="28"/>
          <w:szCs w:val="28"/>
          <w:lang w:val="en-AU"/>
        </w:rPr>
      </w:pPr>
    </w:p>
    <w:p w14:paraId="6B7C0B95" w14:textId="1521096D" w:rsidR="00F7682D" w:rsidRDefault="00F7682D" w:rsidP="001D1B74">
      <w:pPr>
        <w:pStyle w:val="Text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The goal of the challenge is to implement a system that analyses financial transaction records.</w:t>
      </w:r>
    </w:p>
    <w:p w14:paraId="1286448A" w14:textId="0D3BC82A" w:rsidR="00F7682D" w:rsidRDefault="00F7682D" w:rsidP="001D1B74">
      <w:pPr>
        <w:pStyle w:val="Text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A transaction </w:t>
      </w:r>
      <w:r w:rsidR="00DF08EF">
        <w:rPr>
          <w:sz w:val="28"/>
          <w:szCs w:val="28"/>
          <w:lang w:val="en-AU"/>
        </w:rPr>
        <w:t xml:space="preserve">record describes </w:t>
      </w:r>
      <w:r>
        <w:rPr>
          <w:sz w:val="28"/>
          <w:szCs w:val="28"/>
          <w:lang w:val="en-AU"/>
        </w:rPr>
        <w:t xml:space="preserve">transferring money from </w:t>
      </w:r>
      <w:r w:rsidR="00DF08EF">
        <w:rPr>
          <w:sz w:val="28"/>
          <w:szCs w:val="28"/>
          <w:lang w:val="en-AU"/>
        </w:rPr>
        <w:t xml:space="preserve">one </w:t>
      </w:r>
      <w:r>
        <w:rPr>
          <w:sz w:val="28"/>
          <w:szCs w:val="28"/>
          <w:lang w:val="en-AU"/>
        </w:rPr>
        <w:t>ac</w:t>
      </w:r>
      <w:r w:rsidR="00DF08EF">
        <w:rPr>
          <w:sz w:val="28"/>
          <w:szCs w:val="28"/>
          <w:lang w:val="en-AU"/>
        </w:rPr>
        <w:t>c</w:t>
      </w:r>
      <w:r>
        <w:rPr>
          <w:sz w:val="28"/>
          <w:szCs w:val="28"/>
          <w:lang w:val="en-AU"/>
        </w:rPr>
        <w:t>ount to a</w:t>
      </w:r>
      <w:r w:rsidR="00DF08EF">
        <w:rPr>
          <w:sz w:val="28"/>
          <w:szCs w:val="28"/>
          <w:lang w:val="en-AU"/>
        </w:rPr>
        <w:t>nother account</w:t>
      </w:r>
      <w:r>
        <w:rPr>
          <w:sz w:val="28"/>
          <w:szCs w:val="28"/>
          <w:lang w:val="en-AU"/>
        </w:rPr>
        <w:t>. As such, each transaction record will have the following fields:</w:t>
      </w:r>
    </w:p>
    <w:p w14:paraId="1D0411BA" w14:textId="251F0232" w:rsidR="000F781B" w:rsidRDefault="000F781B" w:rsidP="00F7682D">
      <w:pPr>
        <w:pStyle w:val="Text"/>
        <w:numPr>
          <w:ilvl w:val="0"/>
          <w:numId w:val="35"/>
        </w:numPr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transactionId</w:t>
      </w:r>
      <w:proofErr w:type="spellEnd"/>
      <w:r>
        <w:rPr>
          <w:sz w:val="28"/>
          <w:szCs w:val="28"/>
          <w:lang w:val="en-AU"/>
        </w:rPr>
        <w:t xml:space="preserve"> – The id of the transaction</w:t>
      </w:r>
    </w:p>
    <w:p w14:paraId="0311A8A9" w14:textId="7372FA95" w:rsidR="00F7682D" w:rsidRDefault="00F7682D" w:rsidP="00F7682D">
      <w:pPr>
        <w:pStyle w:val="Text"/>
        <w:numPr>
          <w:ilvl w:val="0"/>
          <w:numId w:val="35"/>
        </w:numPr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fromAccountId</w:t>
      </w:r>
      <w:proofErr w:type="spellEnd"/>
      <w:r>
        <w:rPr>
          <w:sz w:val="28"/>
          <w:szCs w:val="28"/>
          <w:lang w:val="en-AU"/>
        </w:rPr>
        <w:t xml:space="preserve"> – The id of the account to </w:t>
      </w:r>
      <w:r w:rsidR="000F781B">
        <w:rPr>
          <w:sz w:val="28"/>
          <w:szCs w:val="28"/>
          <w:lang w:val="en-AU"/>
        </w:rPr>
        <w:t>transfer money from</w:t>
      </w:r>
    </w:p>
    <w:p w14:paraId="08CA93AE" w14:textId="15397DB1" w:rsidR="00F7682D" w:rsidRDefault="00F7682D" w:rsidP="00F7682D">
      <w:pPr>
        <w:pStyle w:val="Text"/>
        <w:numPr>
          <w:ilvl w:val="0"/>
          <w:numId w:val="35"/>
        </w:numPr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toAccountId</w:t>
      </w:r>
      <w:proofErr w:type="spellEnd"/>
      <w:r w:rsidR="000F781B">
        <w:rPr>
          <w:sz w:val="28"/>
          <w:szCs w:val="28"/>
          <w:lang w:val="en-AU"/>
        </w:rPr>
        <w:t xml:space="preserve"> – The id of the account to transfer money to</w:t>
      </w:r>
    </w:p>
    <w:p w14:paraId="32A83971" w14:textId="4411373D" w:rsidR="00F7682D" w:rsidRDefault="00F7682D" w:rsidP="00F7682D">
      <w:pPr>
        <w:pStyle w:val="Text"/>
        <w:numPr>
          <w:ilvl w:val="0"/>
          <w:numId w:val="35"/>
        </w:numPr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createAt</w:t>
      </w:r>
      <w:proofErr w:type="spellEnd"/>
      <w:r w:rsidR="000F781B">
        <w:rPr>
          <w:sz w:val="28"/>
          <w:szCs w:val="28"/>
          <w:lang w:val="en-AU"/>
        </w:rPr>
        <w:t xml:space="preserve"> – the date and time the transaction was created (in the format of “DD/MM/YYYY </w:t>
      </w:r>
      <w:proofErr w:type="spellStart"/>
      <w:r w:rsidR="000F781B">
        <w:rPr>
          <w:sz w:val="28"/>
          <w:szCs w:val="28"/>
          <w:lang w:val="en-AU"/>
        </w:rPr>
        <w:t>hh:</w:t>
      </w:r>
      <w:proofErr w:type="gramStart"/>
      <w:r w:rsidR="000F781B">
        <w:rPr>
          <w:sz w:val="28"/>
          <w:szCs w:val="28"/>
          <w:lang w:val="en-AU"/>
        </w:rPr>
        <w:t>mm:ss</w:t>
      </w:r>
      <w:proofErr w:type="spellEnd"/>
      <w:proofErr w:type="gramEnd"/>
      <w:r w:rsidR="000F781B">
        <w:rPr>
          <w:sz w:val="28"/>
          <w:szCs w:val="28"/>
          <w:lang w:val="en-AU"/>
        </w:rPr>
        <w:t>”)</w:t>
      </w:r>
    </w:p>
    <w:p w14:paraId="76DA153B" w14:textId="1C54FCD9" w:rsidR="00F7682D" w:rsidRDefault="00F7682D" w:rsidP="00F7682D">
      <w:pPr>
        <w:pStyle w:val="Text"/>
        <w:numPr>
          <w:ilvl w:val="0"/>
          <w:numId w:val="35"/>
        </w:num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amount</w:t>
      </w:r>
      <w:r w:rsidR="000F781B">
        <w:rPr>
          <w:sz w:val="28"/>
          <w:szCs w:val="28"/>
          <w:lang w:val="en-AU"/>
        </w:rPr>
        <w:t xml:space="preserve"> – The amount that was transferred including dollars and cents</w:t>
      </w:r>
    </w:p>
    <w:p w14:paraId="66F36FED" w14:textId="07114633" w:rsidR="00F7682D" w:rsidRDefault="00F7682D" w:rsidP="00F7682D">
      <w:pPr>
        <w:pStyle w:val="Text"/>
        <w:numPr>
          <w:ilvl w:val="0"/>
          <w:numId w:val="35"/>
        </w:numPr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transactionType</w:t>
      </w:r>
      <w:proofErr w:type="spellEnd"/>
      <w:r w:rsidR="000F781B">
        <w:rPr>
          <w:sz w:val="28"/>
          <w:szCs w:val="28"/>
          <w:lang w:val="en-AU"/>
        </w:rPr>
        <w:t xml:space="preserve"> </w:t>
      </w:r>
      <w:r w:rsidR="00943B7B">
        <w:rPr>
          <w:sz w:val="28"/>
          <w:szCs w:val="28"/>
          <w:lang w:val="en-AU"/>
        </w:rPr>
        <w:t>–</w:t>
      </w:r>
      <w:r w:rsidR="000F781B">
        <w:rPr>
          <w:sz w:val="28"/>
          <w:szCs w:val="28"/>
          <w:lang w:val="en-AU"/>
        </w:rPr>
        <w:t xml:space="preserve"> </w:t>
      </w:r>
      <w:r w:rsidR="00943B7B">
        <w:rPr>
          <w:sz w:val="28"/>
          <w:szCs w:val="28"/>
          <w:lang w:val="en-AU"/>
        </w:rPr>
        <w:t>The type of the transaction which could be either PAYMENT or REVERSAL.</w:t>
      </w:r>
    </w:p>
    <w:p w14:paraId="3CBED25E" w14:textId="529F47D5" w:rsidR="004016A4" w:rsidRDefault="004016A4" w:rsidP="00F7682D">
      <w:pPr>
        <w:pStyle w:val="Text"/>
        <w:numPr>
          <w:ilvl w:val="0"/>
          <w:numId w:val="35"/>
        </w:numPr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relatedTransaction</w:t>
      </w:r>
      <w:proofErr w:type="spellEnd"/>
      <w:r>
        <w:rPr>
          <w:sz w:val="28"/>
          <w:szCs w:val="28"/>
          <w:lang w:val="en-AU"/>
        </w:rPr>
        <w:t xml:space="preserve"> – In case of a REVERSAL transaction, this will contain the id of the transaction it is reversing. In case of a PAYMENT transaction this field would be empty.</w:t>
      </w:r>
    </w:p>
    <w:p w14:paraId="0AD0E21B" w14:textId="7746B43E" w:rsidR="00F7682D" w:rsidRPr="009D0E1A" w:rsidRDefault="00F7682D" w:rsidP="001D1B74">
      <w:pPr>
        <w:pStyle w:val="Text"/>
        <w:rPr>
          <w:sz w:val="28"/>
          <w:szCs w:val="28"/>
          <w:lang w:val="en-AU"/>
        </w:rPr>
      </w:pPr>
    </w:p>
    <w:p w14:paraId="7755B1A1" w14:textId="778C1403" w:rsidR="00DF08EF" w:rsidRDefault="00DF08EF" w:rsidP="001D1B74">
      <w:pPr>
        <w:pStyle w:val="Text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The system will be initialised with an input file in CSV format containing a list of transaction</w:t>
      </w:r>
      <w:r w:rsidR="00D62222">
        <w:rPr>
          <w:sz w:val="28"/>
          <w:szCs w:val="28"/>
          <w:lang w:val="en-AU"/>
        </w:rPr>
        <w:t xml:space="preserve"> records</w:t>
      </w:r>
      <w:r>
        <w:rPr>
          <w:sz w:val="28"/>
          <w:szCs w:val="28"/>
          <w:lang w:val="en-AU"/>
        </w:rPr>
        <w:t xml:space="preserve">. </w:t>
      </w:r>
    </w:p>
    <w:p w14:paraId="2BAF01F2" w14:textId="77777777" w:rsidR="00075328" w:rsidRDefault="00DF08EF" w:rsidP="001D1B74">
      <w:pPr>
        <w:pStyle w:val="Text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Once initialised it should be able to print the </w:t>
      </w:r>
      <w:r w:rsidR="00D62222" w:rsidRPr="00075328">
        <w:rPr>
          <w:b/>
          <w:sz w:val="28"/>
          <w:szCs w:val="28"/>
          <w:lang w:val="en-AU"/>
        </w:rPr>
        <w:t>relative account balance</w:t>
      </w:r>
      <w:r w:rsidR="00D62222">
        <w:rPr>
          <w:sz w:val="28"/>
          <w:szCs w:val="28"/>
          <w:lang w:val="en-AU"/>
        </w:rPr>
        <w:t xml:space="preserve"> (positive or negative) in a given time frame.</w:t>
      </w:r>
      <w:r w:rsidR="00075328">
        <w:rPr>
          <w:sz w:val="28"/>
          <w:szCs w:val="28"/>
          <w:lang w:val="en-AU"/>
        </w:rPr>
        <w:t xml:space="preserve"> </w:t>
      </w:r>
    </w:p>
    <w:p w14:paraId="24800051" w14:textId="7B1019C3" w:rsidR="004016A4" w:rsidRDefault="00075328" w:rsidP="001D1B74">
      <w:pPr>
        <w:pStyle w:val="Text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The relative account balance is the sum of funds that were transferred to / from an account in a given time frame, it does not account for funds that were in that account prior to the timeframe.</w:t>
      </w:r>
    </w:p>
    <w:p w14:paraId="4BC6CA19" w14:textId="77777777" w:rsidR="004016A4" w:rsidRDefault="004016A4" w:rsidP="001D1B74">
      <w:pPr>
        <w:pStyle w:val="Text"/>
        <w:rPr>
          <w:sz w:val="28"/>
          <w:szCs w:val="28"/>
          <w:lang w:val="en-AU"/>
        </w:rPr>
      </w:pPr>
    </w:p>
    <w:p w14:paraId="3BD04EE9" w14:textId="62F954DA" w:rsidR="001D1B74" w:rsidRDefault="004016A4" w:rsidP="001D1B74">
      <w:pPr>
        <w:pStyle w:val="Text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Another requirement is</w:t>
      </w:r>
      <w:r w:rsidR="00075328">
        <w:rPr>
          <w:sz w:val="28"/>
          <w:szCs w:val="28"/>
          <w:lang w:val="en-AU"/>
        </w:rPr>
        <w:t xml:space="preserve"> that, </w:t>
      </w:r>
      <w:r>
        <w:rPr>
          <w:sz w:val="28"/>
          <w:szCs w:val="28"/>
          <w:lang w:val="en-AU"/>
        </w:rPr>
        <w:t>if a transaction has a reversing transaction, this transaction should be omitted from the calculation, even if the reversing transaction is outside the given time frame.</w:t>
      </w:r>
    </w:p>
    <w:p w14:paraId="3113C32C" w14:textId="77777777" w:rsidR="004016A4" w:rsidRDefault="004016A4" w:rsidP="001D1B74">
      <w:pPr>
        <w:pStyle w:val="Text"/>
        <w:rPr>
          <w:sz w:val="28"/>
          <w:szCs w:val="28"/>
          <w:lang w:val="en-AU"/>
        </w:rPr>
      </w:pPr>
    </w:p>
    <w:p w14:paraId="48A667CD" w14:textId="3EE820D4" w:rsidR="004016A4" w:rsidRDefault="00D62222" w:rsidP="00D62222">
      <w:pPr>
        <w:pStyle w:val="Heading2"/>
      </w:pPr>
      <w:r>
        <w:t>Example Data</w:t>
      </w:r>
    </w:p>
    <w:p w14:paraId="6A4044C6" w14:textId="77777777" w:rsidR="00B0583F" w:rsidRPr="00B0583F" w:rsidRDefault="00B0583F" w:rsidP="00B0583F">
      <w:pPr>
        <w:pStyle w:val="Text"/>
        <w:rPr>
          <w:lang w:val="en-AU"/>
        </w:rPr>
      </w:pPr>
    </w:p>
    <w:p w14:paraId="0C3AA6FF" w14:textId="35246184" w:rsidR="008F4506" w:rsidRPr="008F4506" w:rsidRDefault="00D62222" w:rsidP="00D62222">
      <w:pPr>
        <w:pStyle w:val="Text"/>
        <w:rPr>
          <w:sz w:val="28"/>
          <w:szCs w:val="28"/>
          <w:lang w:val="en-AU"/>
        </w:rPr>
      </w:pPr>
      <w:r w:rsidRPr="008F4506">
        <w:rPr>
          <w:sz w:val="28"/>
          <w:szCs w:val="28"/>
          <w:lang w:val="en-AU"/>
        </w:rPr>
        <w:t xml:space="preserve">The following data </w:t>
      </w:r>
      <w:r w:rsidR="008F4506">
        <w:rPr>
          <w:sz w:val="28"/>
          <w:szCs w:val="28"/>
          <w:lang w:val="en-AU"/>
        </w:rPr>
        <w:t>is an example of an</w:t>
      </w:r>
      <w:r w:rsidRPr="008F4506">
        <w:rPr>
          <w:sz w:val="28"/>
          <w:szCs w:val="28"/>
          <w:lang w:val="en-AU"/>
        </w:rPr>
        <w:t xml:space="preserve"> input CSV </w:t>
      </w:r>
      <w:r w:rsidR="008F4506">
        <w:rPr>
          <w:sz w:val="28"/>
          <w:szCs w:val="28"/>
          <w:lang w:val="en-AU"/>
        </w:rPr>
        <w:t>file</w:t>
      </w:r>
    </w:p>
    <w:p w14:paraId="745FA28F" w14:textId="4C6CC8B6" w:rsidR="00D62222" w:rsidRPr="008F4506" w:rsidRDefault="00D62222" w:rsidP="00D62222">
      <w:pPr>
        <w:pStyle w:val="Text"/>
        <w:rPr>
          <w:i/>
          <w:sz w:val="24"/>
          <w:szCs w:val="24"/>
          <w:lang w:val="en-AU"/>
        </w:rPr>
      </w:pPr>
      <w:proofErr w:type="spellStart"/>
      <w:r w:rsidRPr="008F4506">
        <w:rPr>
          <w:i/>
          <w:sz w:val="24"/>
          <w:szCs w:val="24"/>
          <w:lang w:val="en-AU"/>
        </w:rPr>
        <w:t>transactionId</w:t>
      </w:r>
      <w:proofErr w:type="spellEnd"/>
      <w:r w:rsidRPr="008F4506">
        <w:rPr>
          <w:i/>
          <w:sz w:val="24"/>
          <w:szCs w:val="24"/>
          <w:lang w:val="en-AU"/>
        </w:rPr>
        <w:t xml:space="preserve">, </w:t>
      </w:r>
      <w:proofErr w:type="spellStart"/>
      <w:r w:rsidRPr="008F4506">
        <w:rPr>
          <w:i/>
          <w:sz w:val="24"/>
          <w:szCs w:val="24"/>
          <w:lang w:val="en-AU"/>
        </w:rPr>
        <w:t>fromAccountId</w:t>
      </w:r>
      <w:proofErr w:type="spellEnd"/>
      <w:r w:rsidRPr="008F4506">
        <w:rPr>
          <w:i/>
          <w:sz w:val="24"/>
          <w:szCs w:val="24"/>
          <w:lang w:val="en-AU"/>
        </w:rPr>
        <w:t xml:space="preserve">, </w:t>
      </w:r>
      <w:proofErr w:type="spellStart"/>
      <w:r w:rsidRPr="008F4506">
        <w:rPr>
          <w:i/>
          <w:sz w:val="24"/>
          <w:szCs w:val="24"/>
          <w:lang w:val="en-AU"/>
        </w:rPr>
        <w:t>toAccountId</w:t>
      </w:r>
      <w:proofErr w:type="spellEnd"/>
      <w:r w:rsidRPr="008F4506">
        <w:rPr>
          <w:i/>
          <w:sz w:val="24"/>
          <w:szCs w:val="24"/>
          <w:lang w:val="en-AU"/>
        </w:rPr>
        <w:t xml:space="preserve">, </w:t>
      </w:r>
      <w:proofErr w:type="spellStart"/>
      <w:r w:rsidRPr="008F4506">
        <w:rPr>
          <w:i/>
          <w:sz w:val="24"/>
          <w:szCs w:val="24"/>
          <w:lang w:val="en-AU"/>
        </w:rPr>
        <w:t>createdAt</w:t>
      </w:r>
      <w:proofErr w:type="spellEnd"/>
      <w:r w:rsidRPr="008F4506">
        <w:rPr>
          <w:i/>
          <w:sz w:val="24"/>
          <w:szCs w:val="24"/>
          <w:lang w:val="en-AU"/>
        </w:rPr>
        <w:t xml:space="preserve">, amount, </w:t>
      </w:r>
      <w:proofErr w:type="spellStart"/>
      <w:r w:rsidRPr="008F4506">
        <w:rPr>
          <w:i/>
          <w:sz w:val="24"/>
          <w:szCs w:val="24"/>
          <w:lang w:val="en-AU"/>
        </w:rPr>
        <w:t>transactionType</w:t>
      </w:r>
      <w:proofErr w:type="spellEnd"/>
      <w:r w:rsidRPr="008F4506">
        <w:rPr>
          <w:i/>
          <w:sz w:val="24"/>
          <w:szCs w:val="24"/>
          <w:lang w:val="en-AU"/>
        </w:rPr>
        <w:t xml:space="preserve">, </w:t>
      </w:r>
      <w:proofErr w:type="spellStart"/>
      <w:r w:rsidRPr="008F4506">
        <w:rPr>
          <w:i/>
          <w:sz w:val="24"/>
          <w:szCs w:val="24"/>
          <w:lang w:val="en-AU"/>
        </w:rPr>
        <w:t>relatedTransaction</w:t>
      </w:r>
      <w:proofErr w:type="spellEnd"/>
    </w:p>
    <w:p w14:paraId="045CD1C7" w14:textId="3DDAF809" w:rsidR="00D62222" w:rsidRPr="008F4506" w:rsidRDefault="00D62222" w:rsidP="00D62222">
      <w:pPr>
        <w:pStyle w:val="Text"/>
        <w:rPr>
          <w:i/>
          <w:sz w:val="24"/>
          <w:szCs w:val="24"/>
          <w:lang w:val="en-AU"/>
        </w:rPr>
      </w:pPr>
      <w:r w:rsidRPr="008F4506">
        <w:rPr>
          <w:i/>
          <w:sz w:val="24"/>
          <w:szCs w:val="24"/>
          <w:lang w:val="en-AU"/>
        </w:rPr>
        <w:t>TX10001, ACC334455, ACC778899, 20/10/2018 12:47:55, 25.00, PAYMENT</w:t>
      </w:r>
    </w:p>
    <w:p w14:paraId="0F196C77" w14:textId="61429115" w:rsidR="00D62222" w:rsidRPr="008F4506" w:rsidRDefault="00D62222" w:rsidP="00D62222">
      <w:pPr>
        <w:pStyle w:val="Text"/>
        <w:rPr>
          <w:i/>
          <w:sz w:val="24"/>
          <w:szCs w:val="24"/>
          <w:lang w:val="en-AU"/>
        </w:rPr>
      </w:pPr>
      <w:r w:rsidRPr="008F4506">
        <w:rPr>
          <w:i/>
          <w:sz w:val="24"/>
          <w:szCs w:val="24"/>
          <w:lang w:val="en-AU"/>
        </w:rPr>
        <w:t>TX10002, ACC334455, ACC998877, 20/10/2018 17:33:43, 10.50, PAYMENT</w:t>
      </w:r>
    </w:p>
    <w:p w14:paraId="02D1157C" w14:textId="6FAA8490" w:rsidR="00D62222" w:rsidRPr="008F4506" w:rsidRDefault="00D62222" w:rsidP="00D62222">
      <w:pPr>
        <w:pStyle w:val="Text"/>
        <w:rPr>
          <w:i/>
          <w:sz w:val="24"/>
          <w:szCs w:val="24"/>
          <w:lang w:val="en-AU"/>
        </w:rPr>
      </w:pPr>
      <w:r w:rsidRPr="008F4506">
        <w:rPr>
          <w:i/>
          <w:sz w:val="24"/>
          <w:szCs w:val="24"/>
          <w:lang w:val="en-AU"/>
        </w:rPr>
        <w:lastRenderedPageBreak/>
        <w:t>TX10003, ACC998877, ACC778899, 20/10/2018 18:00:00, 5.00, PAYMENT</w:t>
      </w:r>
    </w:p>
    <w:p w14:paraId="10D3C919" w14:textId="5597AB2E" w:rsidR="00D62222" w:rsidRPr="008F4506" w:rsidRDefault="00D62222" w:rsidP="00D62222">
      <w:pPr>
        <w:pStyle w:val="Text"/>
        <w:rPr>
          <w:i/>
          <w:sz w:val="24"/>
          <w:szCs w:val="24"/>
          <w:lang w:val="en-AU"/>
        </w:rPr>
      </w:pPr>
      <w:r w:rsidRPr="008F4506">
        <w:rPr>
          <w:i/>
          <w:sz w:val="24"/>
          <w:szCs w:val="24"/>
          <w:lang w:val="en-AU"/>
        </w:rPr>
        <w:t xml:space="preserve">TX10004, </w:t>
      </w:r>
      <w:r w:rsidR="008F4506" w:rsidRPr="008F4506">
        <w:rPr>
          <w:i/>
          <w:sz w:val="24"/>
          <w:szCs w:val="24"/>
          <w:lang w:val="en-AU"/>
        </w:rPr>
        <w:t>ACC334455</w:t>
      </w:r>
      <w:r w:rsidRPr="008F4506">
        <w:rPr>
          <w:i/>
          <w:sz w:val="24"/>
          <w:szCs w:val="24"/>
          <w:lang w:val="en-AU"/>
        </w:rPr>
        <w:t xml:space="preserve">, </w:t>
      </w:r>
      <w:r w:rsidR="008F4506" w:rsidRPr="008F4506">
        <w:rPr>
          <w:i/>
          <w:sz w:val="24"/>
          <w:szCs w:val="24"/>
          <w:lang w:val="en-AU"/>
        </w:rPr>
        <w:t>ACC998877</w:t>
      </w:r>
      <w:r w:rsidRPr="008F4506">
        <w:rPr>
          <w:i/>
          <w:sz w:val="24"/>
          <w:szCs w:val="24"/>
          <w:lang w:val="en-AU"/>
        </w:rPr>
        <w:t xml:space="preserve">, </w:t>
      </w:r>
      <w:r w:rsidR="008F4506" w:rsidRPr="008F4506">
        <w:rPr>
          <w:i/>
          <w:sz w:val="24"/>
          <w:szCs w:val="24"/>
          <w:lang w:val="en-AU"/>
        </w:rPr>
        <w:t>20/10/2018 1</w:t>
      </w:r>
      <w:r w:rsidR="00B140BC">
        <w:rPr>
          <w:i/>
          <w:sz w:val="24"/>
          <w:szCs w:val="24"/>
          <w:lang w:val="en-AU"/>
        </w:rPr>
        <w:t>9</w:t>
      </w:r>
      <w:r w:rsidR="008F4506" w:rsidRPr="008F4506">
        <w:rPr>
          <w:i/>
          <w:sz w:val="24"/>
          <w:szCs w:val="24"/>
          <w:lang w:val="en-AU"/>
        </w:rPr>
        <w:t>:</w:t>
      </w:r>
      <w:r w:rsidR="00B140BC">
        <w:rPr>
          <w:i/>
          <w:sz w:val="24"/>
          <w:szCs w:val="24"/>
          <w:lang w:val="en-AU"/>
        </w:rPr>
        <w:t>45</w:t>
      </w:r>
      <w:r w:rsidR="008F4506" w:rsidRPr="008F4506">
        <w:rPr>
          <w:i/>
          <w:sz w:val="24"/>
          <w:szCs w:val="24"/>
          <w:lang w:val="en-AU"/>
        </w:rPr>
        <w:t>:</w:t>
      </w:r>
      <w:r w:rsidR="00B140BC">
        <w:rPr>
          <w:i/>
          <w:sz w:val="24"/>
          <w:szCs w:val="24"/>
          <w:lang w:val="en-AU"/>
        </w:rPr>
        <w:t>00</w:t>
      </w:r>
      <w:r w:rsidR="008F4506" w:rsidRPr="008F4506">
        <w:rPr>
          <w:i/>
          <w:sz w:val="24"/>
          <w:szCs w:val="24"/>
          <w:lang w:val="en-AU"/>
        </w:rPr>
        <w:t>, 10.50, REVERSAL, TX10002</w:t>
      </w:r>
    </w:p>
    <w:p w14:paraId="27D67D7B" w14:textId="1EF01AA8" w:rsidR="00D62222" w:rsidRPr="008F4506" w:rsidRDefault="00D62222" w:rsidP="00D62222">
      <w:pPr>
        <w:pStyle w:val="Text"/>
        <w:rPr>
          <w:i/>
          <w:sz w:val="24"/>
          <w:szCs w:val="24"/>
          <w:lang w:val="en-AU"/>
        </w:rPr>
      </w:pPr>
      <w:r w:rsidRPr="008F4506">
        <w:rPr>
          <w:i/>
          <w:sz w:val="24"/>
          <w:szCs w:val="24"/>
          <w:lang w:val="en-AU"/>
        </w:rPr>
        <w:t>TX1000</w:t>
      </w:r>
      <w:r w:rsidR="008F4506" w:rsidRPr="008F4506">
        <w:rPr>
          <w:i/>
          <w:sz w:val="24"/>
          <w:szCs w:val="24"/>
          <w:lang w:val="en-AU"/>
        </w:rPr>
        <w:t>5</w:t>
      </w:r>
      <w:r w:rsidRPr="008F4506">
        <w:rPr>
          <w:i/>
          <w:sz w:val="24"/>
          <w:szCs w:val="24"/>
          <w:lang w:val="en-AU"/>
        </w:rPr>
        <w:t xml:space="preserve">, </w:t>
      </w:r>
      <w:r w:rsidR="008F4506" w:rsidRPr="008F4506">
        <w:rPr>
          <w:i/>
          <w:sz w:val="24"/>
          <w:szCs w:val="24"/>
          <w:lang w:val="en-AU"/>
        </w:rPr>
        <w:t>ACC334455</w:t>
      </w:r>
      <w:r w:rsidRPr="008F4506">
        <w:rPr>
          <w:i/>
          <w:sz w:val="24"/>
          <w:szCs w:val="24"/>
          <w:lang w:val="en-AU"/>
        </w:rPr>
        <w:t>, ACC778899, 2</w:t>
      </w:r>
      <w:r w:rsidR="008F4506" w:rsidRPr="008F4506">
        <w:rPr>
          <w:i/>
          <w:sz w:val="24"/>
          <w:szCs w:val="24"/>
          <w:lang w:val="en-AU"/>
        </w:rPr>
        <w:t>1</w:t>
      </w:r>
      <w:r w:rsidRPr="008F4506">
        <w:rPr>
          <w:i/>
          <w:sz w:val="24"/>
          <w:szCs w:val="24"/>
          <w:lang w:val="en-AU"/>
        </w:rPr>
        <w:t xml:space="preserve">/10/2018 </w:t>
      </w:r>
      <w:r w:rsidR="008F4506" w:rsidRPr="008F4506">
        <w:rPr>
          <w:i/>
          <w:sz w:val="24"/>
          <w:szCs w:val="24"/>
          <w:lang w:val="en-AU"/>
        </w:rPr>
        <w:t>09</w:t>
      </w:r>
      <w:r w:rsidRPr="008F4506">
        <w:rPr>
          <w:i/>
          <w:sz w:val="24"/>
          <w:szCs w:val="24"/>
          <w:lang w:val="en-AU"/>
        </w:rPr>
        <w:t>:</w:t>
      </w:r>
      <w:r w:rsidR="008F4506" w:rsidRPr="008F4506">
        <w:rPr>
          <w:i/>
          <w:sz w:val="24"/>
          <w:szCs w:val="24"/>
          <w:lang w:val="en-AU"/>
        </w:rPr>
        <w:t>30</w:t>
      </w:r>
      <w:r w:rsidRPr="008F4506">
        <w:rPr>
          <w:i/>
          <w:sz w:val="24"/>
          <w:szCs w:val="24"/>
          <w:lang w:val="en-AU"/>
        </w:rPr>
        <w:t xml:space="preserve">:00, </w:t>
      </w:r>
      <w:r w:rsidR="008F4506" w:rsidRPr="008F4506">
        <w:rPr>
          <w:i/>
          <w:sz w:val="24"/>
          <w:szCs w:val="24"/>
          <w:lang w:val="en-AU"/>
        </w:rPr>
        <w:t>7</w:t>
      </w:r>
      <w:r w:rsidRPr="008F4506">
        <w:rPr>
          <w:i/>
          <w:sz w:val="24"/>
          <w:szCs w:val="24"/>
          <w:lang w:val="en-AU"/>
        </w:rPr>
        <w:t>.</w:t>
      </w:r>
      <w:r w:rsidR="008F4506" w:rsidRPr="008F4506">
        <w:rPr>
          <w:i/>
          <w:sz w:val="24"/>
          <w:szCs w:val="24"/>
          <w:lang w:val="en-AU"/>
        </w:rPr>
        <w:t>25</w:t>
      </w:r>
      <w:r w:rsidRPr="008F4506">
        <w:rPr>
          <w:i/>
          <w:sz w:val="24"/>
          <w:szCs w:val="24"/>
          <w:lang w:val="en-AU"/>
        </w:rPr>
        <w:t>, PAYMENT</w:t>
      </w:r>
    </w:p>
    <w:p w14:paraId="7E83877C" w14:textId="77777777" w:rsidR="00ED4234" w:rsidRPr="009D0E1A" w:rsidRDefault="00ED4234" w:rsidP="00ED4234">
      <w:pPr>
        <w:rPr>
          <w:sz w:val="28"/>
          <w:szCs w:val="28"/>
        </w:rPr>
      </w:pPr>
    </w:p>
    <w:p w14:paraId="3FABE3F9" w14:textId="346D2C67" w:rsidR="008F4506" w:rsidRDefault="002A5E1E" w:rsidP="008F4506">
      <w:pPr>
        <w:pStyle w:val="Heading2"/>
        <w:numPr>
          <w:ilvl w:val="1"/>
          <w:numId w:val="36"/>
        </w:numPr>
      </w:pPr>
      <w:r w:rsidRPr="009D0E1A">
        <w:t xml:space="preserve"> </w:t>
      </w:r>
      <w:r w:rsidR="008F4506">
        <w:t>Example Input and Output</w:t>
      </w:r>
    </w:p>
    <w:p w14:paraId="5B4D48A1" w14:textId="77777777" w:rsidR="00B0583F" w:rsidRPr="00B0583F" w:rsidRDefault="00B0583F" w:rsidP="00B0583F">
      <w:pPr>
        <w:pStyle w:val="Text"/>
        <w:rPr>
          <w:lang w:val="en-AU"/>
        </w:rPr>
      </w:pPr>
    </w:p>
    <w:p w14:paraId="4BF87B25" w14:textId="2B7A062F" w:rsidR="008F4506" w:rsidRDefault="008F4506" w:rsidP="008F4506">
      <w:pPr>
        <w:pStyle w:val="Text"/>
        <w:rPr>
          <w:sz w:val="28"/>
          <w:szCs w:val="28"/>
          <w:lang w:val="en-AU"/>
        </w:rPr>
      </w:pPr>
      <w:r w:rsidRPr="008F4506">
        <w:rPr>
          <w:sz w:val="28"/>
          <w:szCs w:val="28"/>
          <w:lang w:val="en-AU"/>
        </w:rPr>
        <w:t>Given the above input CSV</w:t>
      </w:r>
      <w:r>
        <w:rPr>
          <w:sz w:val="28"/>
          <w:szCs w:val="28"/>
          <w:lang w:val="en-AU"/>
        </w:rPr>
        <w:t xml:space="preserve"> file, </w:t>
      </w:r>
      <w:r w:rsidR="00B140BC">
        <w:rPr>
          <w:sz w:val="28"/>
          <w:szCs w:val="28"/>
          <w:lang w:val="en-AU"/>
        </w:rPr>
        <w:t xml:space="preserve">entering the </w:t>
      </w:r>
      <w:r>
        <w:rPr>
          <w:sz w:val="28"/>
          <w:szCs w:val="28"/>
          <w:lang w:val="en-AU"/>
        </w:rPr>
        <w:t>following input arguments:</w:t>
      </w:r>
    </w:p>
    <w:p w14:paraId="661E96BB" w14:textId="034C03A2" w:rsidR="008F4506" w:rsidRPr="00B140BC" w:rsidRDefault="008F4506" w:rsidP="008F4506">
      <w:pPr>
        <w:pStyle w:val="Text"/>
        <w:rPr>
          <w:sz w:val="28"/>
          <w:szCs w:val="28"/>
          <w:lang w:val="en-AU"/>
        </w:rPr>
      </w:pPr>
      <w:proofErr w:type="spellStart"/>
      <w:r w:rsidRPr="008F4506">
        <w:rPr>
          <w:sz w:val="28"/>
          <w:szCs w:val="28"/>
          <w:lang w:val="en-AU"/>
        </w:rPr>
        <w:t>accountId</w:t>
      </w:r>
      <w:proofErr w:type="spellEnd"/>
      <w:r w:rsidRPr="008F4506">
        <w:rPr>
          <w:sz w:val="28"/>
          <w:szCs w:val="28"/>
          <w:lang w:val="en-AU"/>
        </w:rPr>
        <w:t xml:space="preserve">: </w:t>
      </w:r>
      <w:r w:rsidRPr="00B140BC">
        <w:rPr>
          <w:sz w:val="28"/>
          <w:szCs w:val="28"/>
          <w:lang w:val="en-AU"/>
        </w:rPr>
        <w:t>ACC334455</w:t>
      </w:r>
    </w:p>
    <w:p w14:paraId="16340711" w14:textId="53DBF4E9" w:rsidR="00B140BC" w:rsidRPr="00B140BC" w:rsidRDefault="00B140BC" w:rsidP="008F4506">
      <w:pPr>
        <w:pStyle w:val="Text"/>
        <w:rPr>
          <w:sz w:val="28"/>
          <w:szCs w:val="28"/>
          <w:lang w:val="en-AU"/>
        </w:rPr>
      </w:pPr>
      <w:r w:rsidRPr="00B140BC">
        <w:rPr>
          <w:sz w:val="28"/>
          <w:szCs w:val="28"/>
          <w:lang w:val="en-AU"/>
        </w:rPr>
        <w:t>from: 20/10/2018 12:</w:t>
      </w:r>
      <w:r>
        <w:rPr>
          <w:sz w:val="28"/>
          <w:szCs w:val="28"/>
          <w:lang w:val="en-AU"/>
        </w:rPr>
        <w:t>00</w:t>
      </w:r>
      <w:r w:rsidRPr="00B140BC">
        <w:rPr>
          <w:sz w:val="28"/>
          <w:szCs w:val="28"/>
          <w:lang w:val="en-AU"/>
        </w:rPr>
        <w:t>:</w:t>
      </w:r>
      <w:r>
        <w:rPr>
          <w:sz w:val="28"/>
          <w:szCs w:val="28"/>
          <w:lang w:val="en-AU"/>
        </w:rPr>
        <w:t>00</w:t>
      </w:r>
    </w:p>
    <w:p w14:paraId="6F0EB3D4" w14:textId="1620E833" w:rsidR="00B140BC" w:rsidRDefault="00B140BC" w:rsidP="00B140BC">
      <w:pPr>
        <w:pStyle w:val="Text"/>
        <w:rPr>
          <w:sz w:val="28"/>
          <w:szCs w:val="28"/>
          <w:lang w:val="en-AU"/>
        </w:rPr>
      </w:pPr>
      <w:r w:rsidRPr="00B140BC">
        <w:rPr>
          <w:sz w:val="28"/>
          <w:szCs w:val="28"/>
          <w:lang w:val="en-AU"/>
        </w:rPr>
        <w:t xml:space="preserve">to: 20/10/2018 </w:t>
      </w:r>
      <w:r>
        <w:rPr>
          <w:sz w:val="28"/>
          <w:szCs w:val="28"/>
          <w:lang w:val="en-AU"/>
        </w:rPr>
        <w:t>19</w:t>
      </w:r>
      <w:r w:rsidRPr="00B140BC">
        <w:rPr>
          <w:sz w:val="28"/>
          <w:szCs w:val="28"/>
          <w:lang w:val="en-AU"/>
        </w:rPr>
        <w:t>:</w:t>
      </w:r>
      <w:r>
        <w:rPr>
          <w:sz w:val="28"/>
          <w:szCs w:val="28"/>
          <w:lang w:val="en-AU"/>
        </w:rPr>
        <w:t>00</w:t>
      </w:r>
      <w:r w:rsidRPr="00B140BC">
        <w:rPr>
          <w:sz w:val="28"/>
          <w:szCs w:val="28"/>
          <w:lang w:val="en-AU"/>
        </w:rPr>
        <w:t>:</w:t>
      </w:r>
      <w:r>
        <w:rPr>
          <w:sz w:val="28"/>
          <w:szCs w:val="28"/>
          <w:lang w:val="en-AU"/>
        </w:rPr>
        <w:t>00</w:t>
      </w:r>
    </w:p>
    <w:p w14:paraId="524052A6" w14:textId="07789897" w:rsidR="00B140BC" w:rsidRDefault="00B140BC" w:rsidP="00B140BC">
      <w:pPr>
        <w:pStyle w:val="Text"/>
        <w:rPr>
          <w:sz w:val="28"/>
          <w:szCs w:val="28"/>
          <w:lang w:val="en-AU"/>
        </w:rPr>
      </w:pPr>
    </w:p>
    <w:p w14:paraId="388284D7" w14:textId="37A7B78E" w:rsidR="00B140BC" w:rsidRDefault="00B140BC" w:rsidP="00B140BC">
      <w:pPr>
        <w:pStyle w:val="Text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The output should be:</w:t>
      </w:r>
    </w:p>
    <w:p w14:paraId="38399AB4" w14:textId="789A4864" w:rsidR="00B140BC" w:rsidRDefault="00B140BC" w:rsidP="00B140BC">
      <w:pPr>
        <w:pStyle w:val="Text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Relative balance for the period is: -$25.00</w:t>
      </w:r>
    </w:p>
    <w:p w14:paraId="51D824AE" w14:textId="5598505A" w:rsidR="00B140BC" w:rsidRDefault="00B140BC" w:rsidP="00B140BC">
      <w:pPr>
        <w:pStyle w:val="Text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Number of transactions included is: 1 </w:t>
      </w:r>
    </w:p>
    <w:p w14:paraId="4FB55964" w14:textId="77777777" w:rsidR="00B140BC" w:rsidRPr="00B140BC" w:rsidRDefault="00B140BC" w:rsidP="00B140BC">
      <w:pPr>
        <w:pStyle w:val="Text"/>
        <w:rPr>
          <w:sz w:val="28"/>
          <w:szCs w:val="28"/>
          <w:lang w:val="en-AU"/>
        </w:rPr>
      </w:pPr>
    </w:p>
    <w:p w14:paraId="67ABE584" w14:textId="5BF51171" w:rsidR="008F4506" w:rsidRPr="008F4506" w:rsidRDefault="008F4506" w:rsidP="008F4506">
      <w:pPr>
        <w:pStyle w:val="Text"/>
        <w:rPr>
          <w:sz w:val="28"/>
          <w:szCs w:val="28"/>
          <w:lang w:val="en-AU"/>
        </w:rPr>
      </w:pPr>
    </w:p>
    <w:p w14:paraId="28FF68BC" w14:textId="184AC91A" w:rsidR="002A5E1E" w:rsidRDefault="00B140BC" w:rsidP="00B140BC">
      <w:pPr>
        <w:pStyle w:val="Heading2"/>
        <w:numPr>
          <w:ilvl w:val="1"/>
          <w:numId w:val="36"/>
        </w:numPr>
      </w:pPr>
      <w:r>
        <w:t>Assumptions</w:t>
      </w:r>
    </w:p>
    <w:p w14:paraId="73248DFD" w14:textId="77777777" w:rsidR="00B140BC" w:rsidRDefault="00B140BC" w:rsidP="00F12464">
      <w:pPr>
        <w:rPr>
          <w:sz w:val="28"/>
          <w:szCs w:val="28"/>
        </w:rPr>
      </w:pPr>
    </w:p>
    <w:p w14:paraId="0811B8AD" w14:textId="1BC86DAF" w:rsidR="00B140BC" w:rsidRDefault="00B140BC" w:rsidP="00F12464">
      <w:pPr>
        <w:rPr>
          <w:sz w:val="28"/>
          <w:szCs w:val="28"/>
        </w:rPr>
      </w:pPr>
      <w:r>
        <w:rPr>
          <w:sz w:val="28"/>
          <w:szCs w:val="28"/>
        </w:rPr>
        <w:t>For the sake of simplicity, it is safe to assume that</w:t>
      </w:r>
    </w:p>
    <w:p w14:paraId="5AFF308B" w14:textId="0CF34E51" w:rsidR="00B140BC" w:rsidRDefault="00B140BC" w:rsidP="00B140B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Input file and records are all in a valid format</w:t>
      </w:r>
    </w:p>
    <w:p w14:paraId="24F45E3A" w14:textId="4FBDC8B0" w:rsidR="00B140BC" w:rsidRDefault="00B140BC" w:rsidP="00B140B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Transaction are recorded in order</w:t>
      </w:r>
    </w:p>
    <w:p w14:paraId="1F301BC2" w14:textId="5C973EF7" w:rsidR="00B140BC" w:rsidRDefault="00B140BC" w:rsidP="00B140BC">
      <w:pPr>
        <w:rPr>
          <w:sz w:val="28"/>
          <w:szCs w:val="28"/>
        </w:rPr>
      </w:pPr>
    </w:p>
    <w:p w14:paraId="31576A9D" w14:textId="6A70076B" w:rsidR="00B140BC" w:rsidRPr="00B140BC" w:rsidRDefault="00B140BC" w:rsidP="00B140BC">
      <w:pPr>
        <w:pStyle w:val="Heading2"/>
        <w:numPr>
          <w:ilvl w:val="1"/>
          <w:numId w:val="36"/>
        </w:numPr>
      </w:pPr>
      <w:r>
        <w:t>Deliverables</w:t>
      </w:r>
    </w:p>
    <w:p w14:paraId="22543E7E" w14:textId="77777777" w:rsidR="00B140BC" w:rsidRDefault="00B140BC" w:rsidP="001D1B74">
      <w:pPr>
        <w:spacing w:after="0"/>
        <w:rPr>
          <w:sz w:val="28"/>
          <w:szCs w:val="28"/>
        </w:rPr>
      </w:pPr>
    </w:p>
    <w:p w14:paraId="09FD5CE2" w14:textId="37F7DFB6" w:rsidR="00594FD5" w:rsidRDefault="00594FD5" w:rsidP="001D1B74">
      <w:pPr>
        <w:spacing w:after="0"/>
        <w:rPr>
          <w:sz w:val="28"/>
          <w:szCs w:val="28"/>
        </w:rPr>
      </w:pPr>
      <w:r>
        <w:rPr>
          <w:sz w:val="28"/>
          <w:szCs w:val="28"/>
        </w:rPr>
        <w:t>Please implement your solution using Java (version 8 or higher).</w:t>
      </w:r>
    </w:p>
    <w:p w14:paraId="2CEB893E" w14:textId="47FBAFC2" w:rsidR="00594FD5" w:rsidRDefault="00594FD5" w:rsidP="00594FD5">
      <w:pPr>
        <w:spacing w:after="0"/>
        <w:rPr>
          <w:sz w:val="28"/>
          <w:szCs w:val="28"/>
        </w:rPr>
      </w:pPr>
      <w:r>
        <w:rPr>
          <w:sz w:val="28"/>
          <w:szCs w:val="28"/>
        </w:rPr>
        <w:t>Make sure you include tests that demonstrate that your solution is working.</w:t>
      </w:r>
    </w:p>
    <w:p w14:paraId="653F20FF" w14:textId="00533421" w:rsidR="00594FD5" w:rsidRPr="00594FD5" w:rsidRDefault="00594FD5" w:rsidP="00594FD5">
      <w:pPr>
        <w:spacing w:after="0"/>
        <w:rPr>
          <w:sz w:val="28"/>
          <w:szCs w:val="28"/>
        </w:rPr>
      </w:pPr>
      <w:r>
        <w:rPr>
          <w:sz w:val="28"/>
          <w:szCs w:val="28"/>
        </w:rPr>
        <w:t>Don’t forget to add a README file describing your design and how to build / run it.</w:t>
      </w:r>
    </w:p>
    <w:p w14:paraId="7F6DC6BD" w14:textId="77777777" w:rsidR="00594FD5" w:rsidRDefault="00594FD5" w:rsidP="001D1B74">
      <w:pPr>
        <w:spacing w:after="0"/>
        <w:rPr>
          <w:sz w:val="28"/>
          <w:szCs w:val="28"/>
        </w:rPr>
      </w:pPr>
    </w:p>
    <w:p w14:paraId="3D1338E1" w14:textId="115580D3" w:rsidR="00594FD5" w:rsidRDefault="00075328" w:rsidP="001D1B74">
      <w:pPr>
        <w:spacing w:after="0"/>
        <w:rPr>
          <w:sz w:val="28"/>
          <w:szCs w:val="28"/>
        </w:rPr>
      </w:pPr>
      <w:r>
        <w:rPr>
          <w:sz w:val="28"/>
          <w:szCs w:val="28"/>
        </w:rPr>
        <w:t>You can submit your solution by sending us a link to a git repository or a zip file containing the source code.</w:t>
      </w:r>
    </w:p>
    <w:p w14:paraId="183BEC35" w14:textId="4DE160A7" w:rsidR="00075328" w:rsidRDefault="00075328" w:rsidP="001D1B74">
      <w:pPr>
        <w:spacing w:after="0"/>
        <w:rPr>
          <w:sz w:val="28"/>
          <w:szCs w:val="28"/>
        </w:rPr>
      </w:pPr>
    </w:p>
    <w:p w14:paraId="5A45D7BC" w14:textId="447224CF" w:rsidR="00075328" w:rsidRDefault="00075328" w:rsidP="001D1B74">
      <w:pPr>
        <w:spacing w:after="0"/>
        <w:rPr>
          <w:sz w:val="28"/>
          <w:szCs w:val="28"/>
        </w:rPr>
      </w:pPr>
    </w:p>
    <w:p w14:paraId="69D62520" w14:textId="163EE85B" w:rsidR="00075328" w:rsidRDefault="00075328" w:rsidP="001D1B74">
      <w:pPr>
        <w:spacing w:after="0"/>
        <w:rPr>
          <w:sz w:val="28"/>
          <w:szCs w:val="28"/>
        </w:rPr>
      </w:pPr>
      <w:r>
        <w:rPr>
          <w:sz w:val="28"/>
          <w:szCs w:val="28"/>
        </w:rPr>
        <w:t>Thank you.</w:t>
      </w:r>
    </w:p>
    <w:sectPr w:rsidR="00075328" w:rsidSect="00F7682D">
      <w:headerReference w:type="default" r:id="rId12"/>
      <w:pgSz w:w="11906" w:h="16838"/>
      <w:pgMar w:top="1134" w:right="1134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C99B6" w14:textId="77777777" w:rsidR="00CA7F8A" w:rsidRDefault="00CA7F8A" w:rsidP="000250FF">
      <w:r>
        <w:separator/>
      </w:r>
    </w:p>
  </w:endnote>
  <w:endnote w:type="continuationSeparator" w:id="0">
    <w:p w14:paraId="79A5D5CD" w14:textId="77777777" w:rsidR="00CA7F8A" w:rsidRDefault="00CA7F8A" w:rsidP="0002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(W1)">
    <w:altName w:val="Times New Roman"/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Univers">
    <w:altName w:val="Arial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Futura Bk">
    <w:altName w:val="Times New Roman"/>
    <w:panose1 w:val="020B0602020204020303"/>
    <w:charset w:val="00"/>
    <w:family w:val="roman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G Times (W1)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94F71" w14:textId="77777777" w:rsidR="00CA7F8A" w:rsidRDefault="00CA7F8A" w:rsidP="000250FF">
      <w:r>
        <w:separator/>
      </w:r>
    </w:p>
  </w:footnote>
  <w:footnote w:type="continuationSeparator" w:id="0">
    <w:p w14:paraId="771EC877" w14:textId="77777777" w:rsidR="00CA7F8A" w:rsidRDefault="00CA7F8A" w:rsidP="00025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BC62E" w14:textId="26DE64C0" w:rsidR="00483E97" w:rsidRDefault="00483E97" w:rsidP="00F03CE9">
    <w:pPr>
      <w:pStyle w:val="Header"/>
      <w:tabs>
        <w:tab w:val="clear" w:pos="9639"/>
        <w:tab w:val="right" w:pos="9356"/>
        <w:tab w:val="left" w:pos="9781"/>
        <w:tab w:val="left" w:pos="9923"/>
      </w:tabs>
      <w:ind w:right="-472"/>
    </w:pPr>
    <w:r>
      <w:t>ME Bank</w:t>
    </w:r>
    <w:r>
      <w:tab/>
    </w:r>
    <w:sdt>
      <w:sdtPr>
        <w:alias w:val="Subject"/>
        <w:id w:val="106113632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D&amp;I - API Team</w:t>
        </w:r>
      </w:sdtContent>
    </w:sdt>
    <w:r>
      <w:t xml:space="preserve">  </w:t>
    </w:r>
    <w:sdt>
      <w:sdtPr>
        <w:alias w:val="Category"/>
        <w:id w:val="-1771464184"/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>
          <w:t xml:space="preserve">     </w:t>
        </w:r>
      </w:sdtContent>
    </w:sdt>
    <w:r>
      <w:t xml:space="preserve"> </w:t>
    </w:r>
    <w:sdt>
      <w:sdtPr>
        <w:alias w:val="Title"/>
        <w:id w:val="4889116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Coding Challenge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5102C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2C507154"/>
    <w:name w:val="HeadingNumberSchem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6E0E86C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FFFFFFFB"/>
    <w:multiLevelType w:val="multilevel"/>
    <w:tmpl w:val="C2466C4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131"/>
        </w:tabs>
        <w:ind w:left="3131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2822"/>
        </w:tabs>
        <w:ind w:left="-2822" w:hanging="864"/>
      </w:pPr>
      <w:rPr>
        <w:rFonts w:hint="default"/>
        <w:b/>
        <w:color w:val="002D67" w:themeColor="accent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2678"/>
        </w:tabs>
        <w:ind w:left="-267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2534"/>
        </w:tabs>
        <w:ind w:left="-253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2390"/>
        </w:tabs>
        <w:ind w:left="-239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2246"/>
        </w:tabs>
        <w:ind w:left="-224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2102"/>
        </w:tabs>
        <w:ind w:left="-2102" w:hanging="1584"/>
      </w:pPr>
      <w:rPr>
        <w:rFonts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pStyle w:val="BulletList"/>
      <w:lvlText w:val="*"/>
      <w:lvlJc w:val="left"/>
    </w:lvl>
  </w:abstractNum>
  <w:abstractNum w:abstractNumId="5" w15:restartNumberingAfterBreak="0">
    <w:nsid w:val="052B632C"/>
    <w:multiLevelType w:val="hybridMultilevel"/>
    <w:tmpl w:val="B464CF8C"/>
    <w:lvl w:ilvl="0" w:tplc="4712E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623A2"/>
    <w:multiLevelType w:val="hybridMultilevel"/>
    <w:tmpl w:val="501A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671C3"/>
    <w:multiLevelType w:val="multilevel"/>
    <w:tmpl w:val="606690A2"/>
    <w:styleLink w:val="StyleBulleted"/>
    <w:lvl w:ilvl="0">
      <w:start w:val="1"/>
      <w:numFmt w:val="bullet"/>
      <w:lvlText w:val=""/>
      <w:lvlJc w:val="left"/>
      <w:pPr>
        <w:tabs>
          <w:tab w:val="num" w:pos="357"/>
        </w:tabs>
        <w:ind w:left="1077" w:hanging="357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55671"/>
    <w:multiLevelType w:val="hybridMultilevel"/>
    <w:tmpl w:val="0436FD6C"/>
    <w:lvl w:ilvl="0" w:tplc="0C090001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86094"/>
    <w:multiLevelType w:val="hybridMultilevel"/>
    <w:tmpl w:val="9ABA3AE2"/>
    <w:lvl w:ilvl="0" w:tplc="A47EEE7E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3279A"/>
    <w:multiLevelType w:val="hybridMultilevel"/>
    <w:tmpl w:val="DD640872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B64420"/>
    <w:multiLevelType w:val="singleLevel"/>
    <w:tmpl w:val="9FA618C8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E3A4EE2"/>
    <w:multiLevelType w:val="hybridMultilevel"/>
    <w:tmpl w:val="F1FCD2C4"/>
    <w:lvl w:ilvl="0" w:tplc="0C090001">
      <w:start w:val="1"/>
      <w:numFmt w:val="bullet"/>
      <w:pStyle w:val="DTTableNorma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55BCA"/>
    <w:multiLevelType w:val="hybridMultilevel"/>
    <w:tmpl w:val="631A4E3E"/>
    <w:lvl w:ilvl="0" w:tplc="398AEC82">
      <w:start w:val="1"/>
      <w:numFmt w:val="decimal"/>
      <w:pStyle w:val="AQNumbered"/>
      <w:lvlText w:val="AQ %1."/>
      <w:lvlJc w:val="left"/>
      <w:pPr>
        <w:ind w:left="72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03">
      <w:start w:val="1"/>
      <w:numFmt w:val="lowerLetter"/>
      <w:lvlText w:val="%2."/>
      <w:lvlJc w:val="left"/>
      <w:pPr>
        <w:ind w:left="1440" w:hanging="360"/>
      </w:pPr>
    </w:lvl>
    <w:lvl w:ilvl="2" w:tplc="0C090005">
      <w:start w:val="1"/>
      <w:numFmt w:val="lowerRoman"/>
      <w:lvlText w:val="%3."/>
      <w:lvlJc w:val="right"/>
      <w:pPr>
        <w:ind w:left="2160" w:hanging="180"/>
      </w:pPr>
    </w:lvl>
    <w:lvl w:ilvl="3" w:tplc="0C090001" w:tentative="1">
      <w:start w:val="1"/>
      <w:numFmt w:val="decimal"/>
      <w:lvlText w:val="%4."/>
      <w:lvlJc w:val="left"/>
      <w:pPr>
        <w:ind w:left="2880" w:hanging="360"/>
      </w:pPr>
    </w:lvl>
    <w:lvl w:ilvl="4" w:tplc="0C090003" w:tentative="1">
      <w:start w:val="1"/>
      <w:numFmt w:val="lowerLetter"/>
      <w:lvlText w:val="%5."/>
      <w:lvlJc w:val="left"/>
      <w:pPr>
        <w:ind w:left="3600" w:hanging="360"/>
      </w:pPr>
    </w:lvl>
    <w:lvl w:ilvl="5" w:tplc="0C090005" w:tentative="1">
      <w:start w:val="1"/>
      <w:numFmt w:val="lowerRoman"/>
      <w:lvlText w:val="%6."/>
      <w:lvlJc w:val="right"/>
      <w:pPr>
        <w:ind w:left="4320" w:hanging="180"/>
      </w:pPr>
    </w:lvl>
    <w:lvl w:ilvl="6" w:tplc="0C090001" w:tentative="1">
      <w:start w:val="1"/>
      <w:numFmt w:val="decimal"/>
      <w:lvlText w:val="%7."/>
      <w:lvlJc w:val="left"/>
      <w:pPr>
        <w:ind w:left="5040" w:hanging="360"/>
      </w:pPr>
    </w:lvl>
    <w:lvl w:ilvl="7" w:tplc="0C090003" w:tentative="1">
      <w:start w:val="1"/>
      <w:numFmt w:val="lowerLetter"/>
      <w:lvlText w:val="%8."/>
      <w:lvlJc w:val="left"/>
      <w:pPr>
        <w:ind w:left="5760" w:hanging="360"/>
      </w:pPr>
    </w:lvl>
    <w:lvl w:ilvl="8" w:tplc="0C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37929"/>
    <w:multiLevelType w:val="hybridMultilevel"/>
    <w:tmpl w:val="E58EFBF2"/>
    <w:lvl w:ilvl="0" w:tplc="8B328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80B4F"/>
    <w:multiLevelType w:val="hybridMultilevel"/>
    <w:tmpl w:val="CD26A2E2"/>
    <w:lvl w:ilvl="0" w:tplc="234EF3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pStyle w:val="Square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90005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cs="Times New Roman"/>
      </w:rPr>
    </w:lvl>
    <w:lvl w:ilvl="3" w:tplc="0C09000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 w:tplc="0C090003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5" w:tplc="0C09000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6" w:tplc="0C09000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7" w:tplc="0C090003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8" w:tplc="0C090005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cs="Times New Roman"/>
      </w:rPr>
    </w:lvl>
  </w:abstractNum>
  <w:abstractNum w:abstractNumId="16" w15:restartNumberingAfterBreak="0">
    <w:nsid w:val="2D014C38"/>
    <w:multiLevelType w:val="hybridMultilevel"/>
    <w:tmpl w:val="6F9C4700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542FAA"/>
    <w:multiLevelType w:val="hybridMultilevel"/>
    <w:tmpl w:val="78445A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B3637"/>
    <w:multiLevelType w:val="hybridMultilevel"/>
    <w:tmpl w:val="51F0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F5E75"/>
    <w:multiLevelType w:val="hybridMultilevel"/>
    <w:tmpl w:val="C7163B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E524BA"/>
    <w:multiLevelType w:val="hybridMultilevel"/>
    <w:tmpl w:val="38EAF65A"/>
    <w:lvl w:ilvl="0" w:tplc="A7723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45E3E"/>
    <w:multiLevelType w:val="singleLevel"/>
    <w:tmpl w:val="3FB6AD18"/>
    <w:lvl w:ilvl="0">
      <w:start w:val="1"/>
      <w:numFmt w:val="bullet"/>
      <w:pStyle w:val="BulletTextSub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5DD6C5D"/>
    <w:multiLevelType w:val="hybridMultilevel"/>
    <w:tmpl w:val="E5EA069C"/>
    <w:lvl w:ilvl="0" w:tplc="AE0C9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469E1"/>
    <w:multiLevelType w:val="multilevel"/>
    <w:tmpl w:val="D51665C2"/>
    <w:lvl w:ilvl="0">
      <w:start w:val="1"/>
      <w:numFmt w:val="bullet"/>
      <w:pStyle w:val="Bullet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1604C"/>
    <w:multiLevelType w:val="singleLevel"/>
    <w:tmpl w:val="17E87DE4"/>
    <w:lvl w:ilvl="0">
      <w:start w:val="1"/>
      <w:numFmt w:val="bullet"/>
      <w:pStyle w:val="Normal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</w:abstractNum>
  <w:abstractNum w:abstractNumId="25" w15:restartNumberingAfterBreak="0">
    <w:nsid w:val="52677404"/>
    <w:multiLevelType w:val="hybridMultilevel"/>
    <w:tmpl w:val="3D0C7DE2"/>
    <w:lvl w:ilvl="0" w:tplc="0C09000F">
      <w:start w:val="1"/>
      <w:numFmt w:val="upperLetter"/>
      <w:pStyle w:val="Background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8F62E11"/>
    <w:multiLevelType w:val="singleLevel"/>
    <w:tmpl w:val="A42EFFA8"/>
    <w:lvl w:ilvl="0">
      <w:start w:val="1"/>
      <w:numFmt w:val="bullet"/>
      <w:pStyle w:val="TableData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7" w15:restartNumberingAfterBreak="0">
    <w:nsid w:val="5F686764"/>
    <w:multiLevelType w:val="hybridMultilevel"/>
    <w:tmpl w:val="D28E16B8"/>
    <w:lvl w:ilvl="0" w:tplc="5CCC698A">
      <w:start w:val="1"/>
      <w:numFmt w:val="bullet"/>
      <w:pStyle w:val="TableText-Lis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  <w:lvl w:ilvl="1" w:tplc="565C88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F5E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38BA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4CEB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B6611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3887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66E8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EE5A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E224A"/>
    <w:multiLevelType w:val="singleLevel"/>
    <w:tmpl w:val="3D9E5EBA"/>
    <w:lvl w:ilvl="0">
      <w:start w:val="1"/>
      <w:numFmt w:val="bullet"/>
      <w:pStyle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4"/>
        <w:szCs w:val="24"/>
      </w:rPr>
    </w:lvl>
  </w:abstractNum>
  <w:abstractNum w:abstractNumId="29" w15:restartNumberingAfterBreak="0">
    <w:nsid w:val="65715E5B"/>
    <w:multiLevelType w:val="hybridMultilevel"/>
    <w:tmpl w:val="051670B2"/>
    <w:lvl w:ilvl="0" w:tplc="034CC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85E70"/>
    <w:multiLevelType w:val="hybridMultilevel"/>
    <w:tmpl w:val="77EE5C12"/>
    <w:lvl w:ilvl="0" w:tplc="A4221F5C">
      <w:start w:val="1"/>
      <w:numFmt w:val="bullet"/>
      <w:pStyle w:val="F2ABulletpointsEmphasis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7E1B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14A1F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5CFD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0476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AC2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92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3822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56C4C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E4460A"/>
    <w:multiLevelType w:val="multilevel"/>
    <w:tmpl w:val="12D4D678"/>
    <w:styleLink w:val="StyleNumbered"/>
    <w:lvl w:ilvl="0">
      <w:start w:val="1"/>
      <w:numFmt w:val="decimal"/>
      <w:lvlText w:val="SR 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2" w15:restartNumberingAfterBreak="0">
    <w:nsid w:val="73346599"/>
    <w:multiLevelType w:val="hybridMultilevel"/>
    <w:tmpl w:val="7EF87ADE"/>
    <w:lvl w:ilvl="0" w:tplc="B77CAC48">
      <w:start w:val="1"/>
      <w:numFmt w:val="lowerLetter"/>
      <w:pStyle w:val="List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03">
      <w:start w:val="1"/>
      <w:numFmt w:val="lowerLetter"/>
      <w:pStyle w:val="List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DA4062"/>
    <w:multiLevelType w:val="hybridMultilevel"/>
    <w:tmpl w:val="852C85AA"/>
    <w:lvl w:ilvl="0" w:tplc="3EDE5A52">
      <w:start w:val="1"/>
      <w:numFmt w:val="decimal"/>
      <w:pStyle w:val="SRNumbered"/>
      <w:lvlText w:val="SR %1."/>
      <w:lvlJc w:val="left"/>
      <w:pPr>
        <w:ind w:left="360" w:hanging="360"/>
      </w:pPr>
      <w:rPr>
        <w:rFonts w:hint="default"/>
      </w:rPr>
    </w:lvl>
    <w:lvl w:ilvl="1" w:tplc="57ACD8EA">
      <w:start w:val="1"/>
      <w:numFmt w:val="lowerLetter"/>
      <w:lvlText w:val="%2."/>
      <w:lvlJc w:val="left"/>
      <w:pPr>
        <w:ind w:left="1440" w:hanging="360"/>
      </w:pPr>
    </w:lvl>
    <w:lvl w:ilvl="2" w:tplc="0A48CA72">
      <w:start w:val="1"/>
      <w:numFmt w:val="lowerRoman"/>
      <w:lvlText w:val="%3."/>
      <w:lvlJc w:val="right"/>
      <w:pPr>
        <w:ind w:left="2160" w:hanging="180"/>
      </w:pPr>
    </w:lvl>
    <w:lvl w:ilvl="3" w:tplc="2E908EFC">
      <w:start w:val="1"/>
      <w:numFmt w:val="decimal"/>
      <w:lvlText w:val="%4."/>
      <w:lvlJc w:val="left"/>
      <w:pPr>
        <w:ind w:left="2880" w:hanging="360"/>
      </w:pPr>
    </w:lvl>
    <w:lvl w:ilvl="4" w:tplc="D62C15CC" w:tentative="1">
      <w:start w:val="1"/>
      <w:numFmt w:val="lowerLetter"/>
      <w:lvlText w:val="%5."/>
      <w:lvlJc w:val="left"/>
      <w:pPr>
        <w:ind w:left="3600" w:hanging="360"/>
      </w:pPr>
    </w:lvl>
    <w:lvl w:ilvl="5" w:tplc="828A8B76" w:tentative="1">
      <w:start w:val="1"/>
      <w:numFmt w:val="lowerRoman"/>
      <w:lvlText w:val="%6."/>
      <w:lvlJc w:val="right"/>
      <w:pPr>
        <w:ind w:left="4320" w:hanging="180"/>
      </w:pPr>
    </w:lvl>
    <w:lvl w:ilvl="6" w:tplc="D56AF026" w:tentative="1">
      <w:start w:val="1"/>
      <w:numFmt w:val="decimal"/>
      <w:lvlText w:val="%7."/>
      <w:lvlJc w:val="left"/>
      <w:pPr>
        <w:ind w:left="5040" w:hanging="360"/>
      </w:pPr>
    </w:lvl>
    <w:lvl w:ilvl="7" w:tplc="8C60B57A" w:tentative="1">
      <w:start w:val="1"/>
      <w:numFmt w:val="lowerLetter"/>
      <w:lvlText w:val="%8."/>
      <w:lvlJc w:val="left"/>
      <w:pPr>
        <w:ind w:left="5760" w:hanging="360"/>
      </w:pPr>
    </w:lvl>
    <w:lvl w:ilvl="8" w:tplc="B4548A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96414C"/>
    <w:multiLevelType w:val="hybridMultilevel"/>
    <w:tmpl w:val="8FC2AC8C"/>
    <w:lvl w:ilvl="0" w:tplc="3CEA6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11"/>
  </w:num>
  <w:num w:numId="4">
    <w:abstractNumId w:val="26"/>
  </w:num>
  <w:num w:numId="5">
    <w:abstractNumId w:val="24"/>
  </w:num>
  <w:num w:numId="6">
    <w:abstractNumId w:val="4"/>
    <w:lvlOverride w:ilvl="0">
      <w:lvl w:ilvl="0">
        <w:start w:val="1"/>
        <w:numFmt w:val="bullet"/>
        <w:pStyle w:val="BulletLis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7"/>
  </w:num>
  <w:num w:numId="11">
    <w:abstractNumId w:val="27"/>
  </w:num>
  <w:num w:numId="12">
    <w:abstractNumId w:val="25"/>
  </w:num>
  <w:num w:numId="13">
    <w:abstractNumId w:val="15"/>
  </w:num>
  <w:num w:numId="14">
    <w:abstractNumId w:val="9"/>
  </w:num>
  <w:num w:numId="15">
    <w:abstractNumId w:val="12"/>
  </w:num>
  <w:num w:numId="16">
    <w:abstractNumId w:val="31"/>
  </w:num>
  <w:num w:numId="17">
    <w:abstractNumId w:val="33"/>
  </w:num>
  <w:num w:numId="18">
    <w:abstractNumId w:val="32"/>
  </w:num>
  <w:num w:numId="19">
    <w:abstractNumId w:val="13"/>
    <w:lvlOverride w:ilvl="0">
      <w:startOverride w:val="1"/>
    </w:lvlOverride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28"/>
  </w:num>
  <w:num w:numId="25">
    <w:abstractNumId w:val="17"/>
  </w:num>
  <w:num w:numId="26">
    <w:abstractNumId w:val="20"/>
  </w:num>
  <w:num w:numId="27">
    <w:abstractNumId w:val="5"/>
  </w:num>
  <w:num w:numId="28">
    <w:abstractNumId w:val="19"/>
  </w:num>
  <w:num w:numId="29">
    <w:abstractNumId w:val="22"/>
  </w:num>
  <w:num w:numId="30">
    <w:abstractNumId w:val="34"/>
  </w:num>
  <w:num w:numId="31">
    <w:abstractNumId w:val="16"/>
  </w:num>
  <w:num w:numId="32">
    <w:abstractNumId w:val="14"/>
  </w:num>
  <w:num w:numId="33">
    <w:abstractNumId w:val="29"/>
  </w:num>
  <w:num w:numId="34">
    <w:abstractNumId w:val="10"/>
  </w:num>
  <w:num w:numId="35">
    <w:abstractNumId w:val="18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 fillcolor="#ffc000">
      <v:fill color="#ffc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76C"/>
    <w:rsid w:val="00001D8C"/>
    <w:rsid w:val="000031E1"/>
    <w:rsid w:val="00005B05"/>
    <w:rsid w:val="00007189"/>
    <w:rsid w:val="000113EB"/>
    <w:rsid w:val="000120F8"/>
    <w:rsid w:val="00012877"/>
    <w:rsid w:val="00013707"/>
    <w:rsid w:val="0001484D"/>
    <w:rsid w:val="00014981"/>
    <w:rsid w:val="00015FB2"/>
    <w:rsid w:val="00017343"/>
    <w:rsid w:val="00017558"/>
    <w:rsid w:val="000208E7"/>
    <w:rsid w:val="00022A47"/>
    <w:rsid w:val="00022A89"/>
    <w:rsid w:val="00023427"/>
    <w:rsid w:val="000246EF"/>
    <w:rsid w:val="000250FF"/>
    <w:rsid w:val="00025B54"/>
    <w:rsid w:val="000263DC"/>
    <w:rsid w:val="0002715F"/>
    <w:rsid w:val="000323D7"/>
    <w:rsid w:val="00032572"/>
    <w:rsid w:val="00034511"/>
    <w:rsid w:val="00034939"/>
    <w:rsid w:val="0003623C"/>
    <w:rsid w:val="00044908"/>
    <w:rsid w:val="00045367"/>
    <w:rsid w:val="000503A1"/>
    <w:rsid w:val="00051CF2"/>
    <w:rsid w:val="0005327D"/>
    <w:rsid w:val="00053C91"/>
    <w:rsid w:val="000544BB"/>
    <w:rsid w:val="0005482F"/>
    <w:rsid w:val="00056C60"/>
    <w:rsid w:val="00057204"/>
    <w:rsid w:val="00060962"/>
    <w:rsid w:val="0006098D"/>
    <w:rsid w:val="00062599"/>
    <w:rsid w:val="00064156"/>
    <w:rsid w:val="000641DD"/>
    <w:rsid w:val="00070E4B"/>
    <w:rsid w:val="00075328"/>
    <w:rsid w:val="000805CF"/>
    <w:rsid w:val="000821FE"/>
    <w:rsid w:val="00085200"/>
    <w:rsid w:val="00085B73"/>
    <w:rsid w:val="000877F4"/>
    <w:rsid w:val="00087F75"/>
    <w:rsid w:val="00090434"/>
    <w:rsid w:val="00091F64"/>
    <w:rsid w:val="00092A92"/>
    <w:rsid w:val="00093B46"/>
    <w:rsid w:val="00095CE0"/>
    <w:rsid w:val="000A38A9"/>
    <w:rsid w:val="000B04F9"/>
    <w:rsid w:val="000B2100"/>
    <w:rsid w:val="000B2613"/>
    <w:rsid w:val="000B5D65"/>
    <w:rsid w:val="000B66F8"/>
    <w:rsid w:val="000C1E6D"/>
    <w:rsid w:val="000C3EAE"/>
    <w:rsid w:val="000C63D1"/>
    <w:rsid w:val="000D08CC"/>
    <w:rsid w:val="000D2649"/>
    <w:rsid w:val="000D39DE"/>
    <w:rsid w:val="000D5F53"/>
    <w:rsid w:val="000D78BD"/>
    <w:rsid w:val="000E00B1"/>
    <w:rsid w:val="000E4520"/>
    <w:rsid w:val="000E5084"/>
    <w:rsid w:val="000E77E0"/>
    <w:rsid w:val="000F0479"/>
    <w:rsid w:val="000F0FAC"/>
    <w:rsid w:val="000F1A4E"/>
    <w:rsid w:val="000F259B"/>
    <w:rsid w:val="000F3C4F"/>
    <w:rsid w:val="000F3C74"/>
    <w:rsid w:val="000F3D19"/>
    <w:rsid w:val="000F3DB1"/>
    <w:rsid w:val="000F43E8"/>
    <w:rsid w:val="000F4502"/>
    <w:rsid w:val="000F6771"/>
    <w:rsid w:val="000F6909"/>
    <w:rsid w:val="000F781B"/>
    <w:rsid w:val="000F7E7C"/>
    <w:rsid w:val="00103187"/>
    <w:rsid w:val="00106181"/>
    <w:rsid w:val="001110D3"/>
    <w:rsid w:val="00111A0C"/>
    <w:rsid w:val="00111D50"/>
    <w:rsid w:val="0011246E"/>
    <w:rsid w:val="00113F5C"/>
    <w:rsid w:val="0011488F"/>
    <w:rsid w:val="00114BF8"/>
    <w:rsid w:val="00114F6A"/>
    <w:rsid w:val="00116C09"/>
    <w:rsid w:val="00116CB6"/>
    <w:rsid w:val="001215C7"/>
    <w:rsid w:val="00123D30"/>
    <w:rsid w:val="0012676F"/>
    <w:rsid w:val="00131B91"/>
    <w:rsid w:val="00131C78"/>
    <w:rsid w:val="00136CF1"/>
    <w:rsid w:val="00137E8F"/>
    <w:rsid w:val="00141980"/>
    <w:rsid w:val="00142B4B"/>
    <w:rsid w:val="00144BE0"/>
    <w:rsid w:val="00144F61"/>
    <w:rsid w:val="00150015"/>
    <w:rsid w:val="00152C8E"/>
    <w:rsid w:val="00153520"/>
    <w:rsid w:val="0015665D"/>
    <w:rsid w:val="00156792"/>
    <w:rsid w:val="00160449"/>
    <w:rsid w:val="00160830"/>
    <w:rsid w:val="0016095F"/>
    <w:rsid w:val="00162D92"/>
    <w:rsid w:val="0016441A"/>
    <w:rsid w:val="00166B72"/>
    <w:rsid w:val="00172E3F"/>
    <w:rsid w:val="001749AC"/>
    <w:rsid w:val="0017562F"/>
    <w:rsid w:val="001816BF"/>
    <w:rsid w:val="0018239D"/>
    <w:rsid w:val="00184008"/>
    <w:rsid w:val="00184C26"/>
    <w:rsid w:val="00192835"/>
    <w:rsid w:val="00192F8D"/>
    <w:rsid w:val="00193CCD"/>
    <w:rsid w:val="00195ADB"/>
    <w:rsid w:val="00197AED"/>
    <w:rsid w:val="001A211B"/>
    <w:rsid w:val="001A2321"/>
    <w:rsid w:val="001A4160"/>
    <w:rsid w:val="001A5E23"/>
    <w:rsid w:val="001A781E"/>
    <w:rsid w:val="001B07DA"/>
    <w:rsid w:val="001B4B8C"/>
    <w:rsid w:val="001B6A54"/>
    <w:rsid w:val="001B77EE"/>
    <w:rsid w:val="001C0803"/>
    <w:rsid w:val="001C13E2"/>
    <w:rsid w:val="001C207D"/>
    <w:rsid w:val="001C3B3D"/>
    <w:rsid w:val="001C406A"/>
    <w:rsid w:val="001C42E1"/>
    <w:rsid w:val="001C4611"/>
    <w:rsid w:val="001C6D57"/>
    <w:rsid w:val="001D0480"/>
    <w:rsid w:val="001D0F0D"/>
    <w:rsid w:val="001D1B74"/>
    <w:rsid w:val="001D3993"/>
    <w:rsid w:val="001D3A22"/>
    <w:rsid w:val="001D483F"/>
    <w:rsid w:val="001D62E5"/>
    <w:rsid w:val="001D65E1"/>
    <w:rsid w:val="001D78C9"/>
    <w:rsid w:val="001E11BB"/>
    <w:rsid w:val="001E41F1"/>
    <w:rsid w:val="001E5112"/>
    <w:rsid w:val="001E607C"/>
    <w:rsid w:val="001E7E56"/>
    <w:rsid w:val="001F4C80"/>
    <w:rsid w:val="001F5C8E"/>
    <w:rsid w:val="001F62A1"/>
    <w:rsid w:val="002031A9"/>
    <w:rsid w:val="00205ED2"/>
    <w:rsid w:val="00206839"/>
    <w:rsid w:val="00206CDA"/>
    <w:rsid w:val="00212364"/>
    <w:rsid w:val="00213568"/>
    <w:rsid w:val="00215092"/>
    <w:rsid w:val="002153F4"/>
    <w:rsid w:val="00215602"/>
    <w:rsid w:val="00215929"/>
    <w:rsid w:val="00221EA5"/>
    <w:rsid w:val="002230B2"/>
    <w:rsid w:val="002235E0"/>
    <w:rsid w:val="002255D1"/>
    <w:rsid w:val="00225A98"/>
    <w:rsid w:val="00225DD4"/>
    <w:rsid w:val="0023457A"/>
    <w:rsid w:val="00242DBE"/>
    <w:rsid w:val="00243543"/>
    <w:rsid w:val="0024359C"/>
    <w:rsid w:val="00244D54"/>
    <w:rsid w:val="00245E07"/>
    <w:rsid w:val="002463C5"/>
    <w:rsid w:val="002464BA"/>
    <w:rsid w:val="00247E2D"/>
    <w:rsid w:val="0025398F"/>
    <w:rsid w:val="00256945"/>
    <w:rsid w:val="00260BE5"/>
    <w:rsid w:val="00261974"/>
    <w:rsid w:val="00265D2B"/>
    <w:rsid w:val="0026650B"/>
    <w:rsid w:val="00271281"/>
    <w:rsid w:val="002712B2"/>
    <w:rsid w:val="002716DC"/>
    <w:rsid w:val="00275336"/>
    <w:rsid w:val="00275646"/>
    <w:rsid w:val="00276BDD"/>
    <w:rsid w:val="00277720"/>
    <w:rsid w:val="00280845"/>
    <w:rsid w:val="00282EA2"/>
    <w:rsid w:val="0028619B"/>
    <w:rsid w:val="00286575"/>
    <w:rsid w:val="00286C5F"/>
    <w:rsid w:val="0029578E"/>
    <w:rsid w:val="0029692B"/>
    <w:rsid w:val="0029703E"/>
    <w:rsid w:val="002970A9"/>
    <w:rsid w:val="00297E11"/>
    <w:rsid w:val="002A0016"/>
    <w:rsid w:val="002A0467"/>
    <w:rsid w:val="002A0AD0"/>
    <w:rsid w:val="002A2CAF"/>
    <w:rsid w:val="002A309D"/>
    <w:rsid w:val="002A5E1E"/>
    <w:rsid w:val="002A6887"/>
    <w:rsid w:val="002B3AE7"/>
    <w:rsid w:val="002B3CA3"/>
    <w:rsid w:val="002B3E68"/>
    <w:rsid w:val="002B7F77"/>
    <w:rsid w:val="002C2875"/>
    <w:rsid w:val="002C5E9D"/>
    <w:rsid w:val="002C655A"/>
    <w:rsid w:val="002D3437"/>
    <w:rsid w:val="002D4398"/>
    <w:rsid w:val="002D4F54"/>
    <w:rsid w:val="002E3504"/>
    <w:rsid w:val="002E3CF8"/>
    <w:rsid w:val="002E4576"/>
    <w:rsid w:val="002E50D9"/>
    <w:rsid w:val="002E6502"/>
    <w:rsid w:val="002E6692"/>
    <w:rsid w:val="002E6C3C"/>
    <w:rsid w:val="002F0AC4"/>
    <w:rsid w:val="002F2525"/>
    <w:rsid w:val="002F5F30"/>
    <w:rsid w:val="0030184A"/>
    <w:rsid w:val="00301D3D"/>
    <w:rsid w:val="00304A1F"/>
    <w:rsid w:val="00307A8C"/>
    <w:rsid w:val="00307E74"/>
    <w:rsid w:val="0031104C"/>
    <w:rsid w:val="003117AC"/>
    <w:rsid w:val="00311B80"/>
    <w:rsid w:val="00311D0C"/>
    <w:rsid w:val="00312701"/>
    <w:rsid w:val="00314E6D"/>
    <w:rsid w:val="00314FAE"/>
    <w:rsid w:val="00317629"/>
    <w:rsid w:val="00317AF7"/>
    <w:rsid w:val="00320AEC"/>
    <w:rsid w:val="00321C54"/>
    <w:rsid w:val="003228F2"/>
    <w:rsid w:val="00324FCA"/>
    <w:rsid w:val="0033187A"/>
    <w:rsid w:val="00332785"/>
    <w:rsid w:val="00336793"/>
    <w:rsid w:val="00337960"/>
    <w:rsid w:val="003405A2"/>
    <w:rsid w:val="00343909"/>
    <w:rsid w:val="00346CF3"/>
    <w:rsid w:val="0034773C"/>
    <w:rsid w:val="00347D20"/>
    <w:rsid w:val="003510BE"/>
    <w:rsid w:val="00351548"/>
    <w:rsid w:val="003519B6"/>
    <w:rsid w:val="00352689"/>
    <w:rsid w:val="00353A16"/>
    <w:rsid w:val="003541F9"/>
    <w:rsid w:val="00354222"/>
    <w:rsid w:val="00356447"/>
    <w:rsid w:val="00356BBE"/>
    <w:rsid w:val="00364134"/>
    <w:rsid w:val="003650CE"/>
    <w:rsid w:val="00366B46"/>
    <w:rsid w:val="00367208"/>
    <w:rsid w:val="00367E62"/>
    <w:rsid w:val="0037238D"/>
    <w:rsid w:val="00372FF3"/>
    <w:rsid w:val="003760D1"/>
    <w:rsid w:val="003764D7"/>
    <w:rsid w:val="00376C2D"/>
    <w:rsid w:val="00377C2C"/>
    <w:rsid w:val="00377C46"/>
    <w:rsid w:val="00380834"/>
    <w:rsid w:val="003824BA"/>
    <w:rsid w:val="00383930"/>
    <w:rsid w:val="00385EF8"/>
    <w:rsid w:val="00393AAF"/>
    <w:rsid w:val="0039441B"/>
    <w:rsid w:val="003962EE"/>
    <w:rsid w:val="003974C8"/>
    <w:rsid w:val="003A2042"/>
    <w:rsid w:val="003A24F1"/>
    <w:rsid w:val="003A30D1"/>
    <w:rsid w:val="003A371F"/>
    <w:rsid w:val="003B0F6C"/>
    <w:rsid w:val="003B2A46"/>
    <w:rsid w:val="003B46EB"/>
    <w:rsid w:val="003B4FED"/>
    <w:rsid w:val="003C1914"/>
    <w:rsid w:val="003C2D18"/>
    <w:rsid w:val="003C5176"/>
    <w:rsid w:val="003C597B"/>
    <w:rsid w:val="003C73BB"/>
    <w:rsid w:val="003D3A9A"/>
    <w:rsid w:val="003D6213"/>
    <w:rsid w:val="003D6493"/>
    <w:rsid w:val="003D6C76"/>
    <w:rsid w:val="003D6D4E"/>
    <w:rsid w:val="003E2228"/>
    <w:rsid w:val="003E2612"/>
    <w:rsid w:val="003E2B3D"/>
    <w:rsid w:val="003E2C94"/>
    <w:rsid w:val="003E4E69"/>
    <w:rsid w:val="003E541E"/>
    <w:rsid w:val="003E5C5D"/>
    <w:rsid w:val="003E7DCF"/>
    <w:rsid w:val="003F1FBD"/>
    <w:rsid w:val="003F3FF1"/>
    <w:rsid w:val="00400855"/>
    <w:rsid w:val="004016A4"/>
    <w:rsid w:val="00407600"/>
    <w:rsid w:val="00407EE7"/>
    <w:rsid w:val="0041408B"/>
    <w:rsid w:val="00414A42"/>
    <w:rsid w:val="00414CE1"/>
    <w:rsid w:val="0041726D"/>
    <w:rsid w:val="004215D5"/>
    <w:rsid w:val="004229C5"/>
    <w:rsid w:val="00423A66"/>
    <w:rsid w:val="00424364"/>
    <w:rsid w:val="00425913"/>
    <w:rsid w:val="004275B1"/>
    <w:rsid w:val="00430E63"/>
    <w:rsid w:val="00434639"/>
    <w:rsid w:val="00443FD5"/>
    <w:rsid w:val="00444636"/>
    <w:rsid w:val="004452BE"/>
    <w:rsid w:val="004463A4"/>
    <w:rsid w:val="004503B0"/>
    <w:rsid w:val="004510ED"/>
    <w:rsid w:val="00451C9C"/>
    <w:rsid w:val="0045219D"/>
    <w:rsid w:val="00452F2C"/>
    <w:rsid w:val="00454C75"/>
    <w:rsid w:val="00460B26"/>
    <w:rsid w:val="004611D2"/>
    <w:rsid w:val="00461515"/>
    <w:rsid w:val="00461AD3"/>
    <w:rsid w:val="00462089"/>
    <w:rsid w:val="00463193"/>
    <w:rsid w:val="0046493C"/>
    <w:rsid w:val="00470DCE"/>
    <w:rsid w:val="00472A97"/>
    <w:rsid w:val="00473BCA"/>
    <w:rsid w:val="00476377"/>
    <w:rsid w:val="00476FCE"/>
    <w:rsid w:val="004802D7"/>
    <w:rsid w:val="0048055E"/>
    <w:rsid w:val="00480CC7"/>
    <w:rsid w:val="00481D94"/>
    <w:rsid w:val="0048263F"/>
    <w:rsid w:val="00483E97"/>
    <w:rsid w:val="00483F0B"/>
    <w:rsid w:val="00484031"/>
    <w:rsid w:val="004903E6"/>
    <w:rsid w:val="00497FDE"/>
    <w:rsid w:val="004A0519"/>
    <w:rsid w:val="004A0C38"/>
    <w:rsid w:val="004A4EB5"/>
    <w:rsid w:val="004A62D3"/>
    <w:rsid w:val="004B06F3"/>
    <w:rsid w:val="004B0C14"/>
    <w:rsid w:val="004B314F"/>
    <w:rsid w:val="004C1898"/>
    <w:rsid w:val="004C19BB"/>
    <w:rsid w:val="004C24F0"/>
    <w:rsid w:val="004C318C"/>
    <w:rsid w:val="004C7148"/>
    <w:rsid w:val="004D6244"/>
    <w:rsid w:val="004D6403"/>
    <w:rsid w:val="004E41D6"/>
    <w:rsid w:val="004E421A"/>
    <w:rsid w:val="004E4CB8"/>
    <w:rsid w:val="004E5A13"/>
    <w:rsid w:val="004F09CB"/>
    <w:rsid w:val="004F250B"/>
    <w:rsid w:val="004F3DD2"/>
    <w:rsid w:val="004F5614"/>
    <w:rsid w:val="00501404"/>
    <w:rsid w:val="00507B1E"/>
    <w:rsid w:val="005115E2"/>
    <w:rsid w:val="00511EA0"/>
    <w:rsid w:val="00514350"/>
    <w:rsid w:val="00514682"/>
    <w:rsid w:val="00514D75"/>
    <w:rsid w:val="00516609"/>
    <w:rsid w:val="00520D2C"/>
    <w:rsid w:val="00521586"/>
    <w:rsid w:val="00523EF7"/>
    <w:rsid w:val="00527981"/>
    <w:rsid w:val="0053011D"/>
    <w:rsid w:val="00530DAD"/>
    <w:rsid w:val="0053395C"/>
    <w:rsid w:val="0053516B"/>
    <w:rsid w:val="00537AE8"/>
    <w:rsid w:val="0054182D"/>
    <w:rsid w:val="0054263B"/>
    <w:rsid w:val="0055218F"/>
    <w:rsid w:val="005527CD"/>
    <w:rsid w:val="00555650"/>
    <w:rsid w:val="005577EB"/>
    <w:rsid w:val="0056257E"/>
    <w:rsid w:val="005630B9"/>
    <w:rsid w:val="005668AE"/>
    <w:rsid w:val="00570A49"/>
    <w:rsid w:val="00571B30"/>
    <w:rsid w:val="00573FFC"/>
    <w:rsid w:val="00574ACB"/>
    <w:rsid w:val="00574E66"/>
    <w:rsid w:val="00577716"/>
    <w:rsid w:val="00580555"/>
    <w:rsid w:val="00581B18"/>
    <w:rsid w:val="00581C88"/>
    <w:rsid w:val="005823BD"/>
    <w:rsid w:val="005824B9"/>
    <w:rsid w:val="00584ACC"/>
    <w:rsid w:val="00590ED0"/>
    <w:rsid w:val="005934B9"/>
    <w:rsid w:val="00593E47"/>
    <w:rsid w:val="00593F5F"/>
    <w:rsid w:val="00594FD5"/>
    <w:rsid w:val="005962EF"/>
    <w:rsid w:val="005A0CBE"/>
    <w:rsid w:val="005A1440"/>
    <w:rsid w:val="005A44C4"/>
    <w:rsid w:val="005B0B2F"/>
    <w:rsid w:val="005B1938"/>
    <w:rsid w:val="005B3EFB"/>
    <w:rsid w:val="005B448F"/>
    <w:rsid w:val="005C064E"/>
    <w:rsid w:val="005C6249"/>
    <w:rsid w:val="005C62A3"/>
    <w:rsid w:val="005C6B28"/>
    <w:rsid w:val="005C6EAB"/>
    <w:rsid w:val="005C6F4A"/>
    <w:rsid w:val="005D2036"/>
    <w:rsid w:val="005D4A64"/>
    <w:rsid w:val="005D75E1"/>
    <w:rsid w:val="005E012A"/>
    <w:rsid w:val="005E1402"/>
    <w:rsid w:val="005E21AD"/>
    <w:rsid w:val="005E2697"/>
    <w:rsid w:val="005E45E0"/>
    <w:rsid w:val="005E514A"/>
    <w:rsid w:val="005E60CE"/>
    <w:rsid w:val="005E7CB5"/>
    <w:rsid w:val="005F1615"/>
    <w:rsid w:val="005F308A"/>
    <w:rsid w:val="005F3953"/>
    <w:rsid w:val="00601D93"/>
    <w:rsid w:val="00602C3C"/>
    <w:rsid w:val="00604796"/>
    <w:rsid w:val="00606AC8"/>
    <w:rsid w:val="00606AFB"/>
    <w:rsid w:val="00613387"/>
    <w:rsid w:val="00616EC2"/>
    <w:rsid w:val="0062001A"/>
    <w:rsid w:val="00620248"/>
    <w:rsid w:val="00621F4C"/>
    <w:rsid w:val="00624E56"/>
    <w:rsid w:val="0062694F"/>
    <w:rsid w:val="006304F5"/>
    <w:rsid w:val="00630746"/>
    <w:rsid w:val="006412FC"/>
    <w:rsid w:val="00641880"/>
    <w:rsid w:val="00642B6E"/>
    <w:rsid w:val="00646E9A"/>
    <w:rsid w:val="00646F4C"/>
    <w:rsid w:val="00647459"/>
    <w:rsid w:val="0065059D"/>
    <w:rsid w:val="00651AB2"/>
    <w:rsid w:val="0065427F"/>
    <w:rsid w:val="00656154"/>
    <w:rsid w:val="0065711C"/>
    <w:rsid w:val="006619A0"/>
    <w:rsid w:val="00664F14"/>
    <w:rsid w:val="00666BC1"/>
    <w:rsid w:val="00666DF3"/>
    <w:rsid w:val="00671F20"/>
    <w:rsid w:val="00672937"/>
    <w:rsid w:val="00672A10"/>
    <w:rsid w:val="00672F1C"/>
    <w:rsid w:val="00676658"/>
    <w:rsid w:val="00676745"/>
    <w:rsid w:val="0067780E"/>
    <w:rsid w:val="00680AC2"/>
    <w:rsid w:val="0068279F"/>
    <w:rsid w:val="00683427"/>
    <w:rsid w:val="00687D76"/>
    <w:rsid w:val="006938FB"/>
    <w:rsid w:val="00694F5B"/>
    <w:rsid w:val="006959FC"/>
    <w:rsid w:val="00695E14"/>
    <w:rsid w:val="00697104"/>
    <w:rsid w:val="006A1A52"/>
    <w:rsid w:val="006A2B8F"/>
    <w:rsid w:val="006A5CE6"/>
    <w:rsid w:val="006A6263"/>
    <w:rsid w:val="006B21FC"/>
    <w:rsid w:val="006B3945"/>
    <w:rsid w:val="006B3FA4"/>
    <w:rsid w:val="006B49BF"/>
    <w:rsid w:val="006B4EBE"/>
    <w:rsid w:val="006C1794"/>
    <w:rsid w:val="006C37B6"/>
    <w:rsid w:val="006D1B75"/>
    <w:rsid w:val="006D656C"/>
    <w:rsid w:val="006D79E5"/>
    <w:rsid w:val="006E0621"/>
    <w:rsid w:val="006E15D5"/>
    <w:rsid w:val="006E50E4"/>
    <w:rsid w:val="006E6346"/>
    <w:rsid w:val="006E66C0"/>
    <w:rsid w:val="006F31CC"/>
    <w:rsid w:val="006F43A0"/>
    <w:rsid w:val="006F658F"/>
    <w:rsid w:val="0070145A"/>
    <w:rsid w:val="00703031"/>
    <w:rsid w:val="007041FD"/>
    <w:rsid w:val="0070492E"/>
    <w:rsid w:val="00704B56"/>
    <w:rsid w:val="00707AD8"/>
    <w:rsid w:val="00707D08"/>
    <w:rsid w:val="0071004D"/>
    <w:rsid w:val="00712F30"/>
    <w:rsid w:val="007143FB"/>
    <w:rsid w:val="007156D8"/>
    <w:rsid w:val="007179CF"/>
    <w:rsid w:val="00725049"/>
    <w:rsid w:val="00726AA0"/>
    <w:rsid w:val="007324C6"/>
    <w:rsid w:val="00733817"/>
    <w:rsid w:val="0073444A"/>
    <w:rsid w:val="0073509E"/>
    <w:rsid w:val="00736024"/>
    <w:rsid w:val="00741D40"/>
    <w:rsid w:val="00742753"/>
    <w:rsid w:val="00742AAA"/>
    <w:rsid w:val="00746E5B"/>
    <w:rsid w:val="0074707C"/>
    <w:rsid w:val="00752BC8"/>
    <w:rsid w:val="00754114"/>
    <w:rsid w:val="00755284"/>
    <w:rsid w:val="00756B3E"/>
    <w:rsid w:val="00756C26"/>
    <w:rsid w:val="00757119"/>
    <w:rsid w:val="00762272"/>
    <w:rsid w:val="007644F0"/>
    <w:rsid w:val="00765DC3"/>
    <w:rsid w:val="0076715C"/>
    <w:rsid w:val="0076770F"/>
    <w:rsid w:val="0077205B"/>
    <w:rsid w:val="007732EE"/>
    <w:rsid w:val="00773833"/>
    <w:rsid w:val="007768CB"/>
    <w:rsid w:val="007778BB"/>
    <w:rsid w:val="00780548"/>
    <w:rsid w:val="0078114F"/>
    <w:rsid w:val="00781C3D"/>
    <w:rsid w:val="00782045"/>
    <w:rsid w:val="00784CCE"/>
    <w:rsid w:val="0079050D"/>
    <w:rsid w:val="00790933"/>
    <w:rsid w:val="00791DE5"/>
    <w:rsid w:val="007A3757"/>
    <w:rsid w:val="007A65DA"/>
    <w:rsid w:val="007A706D"/>
    <w:rsid w:val="007A732E"/>
    <w:rsid w:val="007A757A"/>
    <w:rsid w:val="007B2755"/>
    <w:rsid w:val="007B6515"/>
    <w:rsid w:val="007B65A4"/>
    <w:rsid w:val="007B675F"/>
    <w:rsid w:val="007B67A7"/>
    <w:rsid w:val="007C1191"/>
    <w:rsid w:val="007C34D3"/>
    <w:rsid w:val="007C5494"/>
    <w:rsid w:val="007C6FA5"/>
    <w:rsid w:val="007C7F4B"/>
    <w:rsid w:val="007D0DA2"/>
    <w:rsid w:val="007D446C"/>
    <w:rsid w:val="007D596C"/>
    <w:rsid w:val="007D7A2B"/>
    <w:rsid w:val="007E2777"/>
    <w:rsid w:val="007E2A6C"/>
    <w:rsid w:val="007E2CDC"/>
    <w:rsid w:val="007E351D"/>
    <w:rsid w:val="007E47B9"/>
    <w:rsid w:val="007E550A"/>
    <w:rsid w:val="007E5C79"/>
    <w:rsid w:val="007E6EDD"/>
    <w:rsid w:val="007E793B"/>
    <w:rsid w:val="007F2B2B"/>
    <w:rsid w:val="007F3856"/>
    <w:rsid w:val="007F3F69"/>
    <w:rsid w:val="007F5DDF"/>
    <w:rsid w:val="007F6BA9"/>
    <w:rsid w:val="007F7DD1"/>
    <w:rsid w:val="008002AF"/>
    <w:rsid w:val="00802B9A"/>
    <w:rsid w:val="00803260"/>
    <w:rsid w:val="008038F7"/>
    <w:rsid w:val="00805885"/>
    <w:rsid w:val="0080669B"/>
    <w:rsid w:val="0080669D"/>
    <w:rsid w:val="00807387"/>
    <w:rsid w:val="00811EEE"/>
    <w:rsid w:val="00812B61"/>
    <w:rsid w:val="008139E2"/>
    <w:rsid w:val="00815380"/>
    <w:rsid w:val="00816534"/>
    <w:rsid w:val="008168AF"/>
    <w:rsid w:val="00817826"/>
    <w:rsid w:val="00817847"/>
    <w:rsid w:val="00822B7A"/>
    <w:rsid w:val="0082406C"/>
    <w:rsid w:val="00824305"/>
    <w:rsid w:val="0082534D"/>
    <w:rsid w:val="00841982"/>
    <w:rsid w:val="00843BA3"/>
    <w:rsid w:val="008441C0"/>
    <w:rsid w:val="00844F4C"/>
    <w:rsid w:val="00845901"/>
    <w:rsid w:val="008562BB"/>
    <w:rsid w:val="0085757B"/>
    <w:rsid w:val="00857C73"/>
    <w:rsid w:val="008616C3"/>
    <w:rsid w:val="008644AC"/>
    <w:rsid w:val="00864794"/>
    <w:rsid w:val="008658BB"/>
    <w:rsid w:val="0087156F"/>
    <w:rsid w:val="008738E9"/>
    <w:rsid w:val="00881910"/>
    <w:rsid w:val="00882E0D"/>
    <w:rsid w:val="00884446"/>
    <w:rsid w:val="00884B13"/>
    <w:rsid w:val="0088538C"/>
    <w:rsid w:val="008855DD"/>
    <w:rsid w:val="00887384"/>
    <w:rsid w:val="0089143E"/>
    <w:rsid w:val="00892B5D"/>
    <w:rsid w:val="00895A5E"/>
    <w:rsid w:val="00895F0E"/>
    <w:rsid w:val="008965A5"/>
    <w:rsid w:val="008979D3"/>
    <w:rsid w:val="008A2707"/>
    <w:rsid w:val="008A3D17"/>
    <w:rsid w:val="008A53AC"/>
    <w:rsid w:val="008A7E23"/>
    <w:rsid w:val="008B1472"/>
    <w:rsid w:val="008B31A6"/>
    <w:rsid w:val="008B3A49"/>
    <w:rsid w:val="008B3EFE"/>
    <w:rsid w:val="008B581E"/>
    <w:rsid w:val="008C051B"/>
    <w:rsid w:val="008C1EAC"/>
    <w:rsid w:val="008C2906"/>
    <w:rsid w:val="008C2ABE"/>
    <w:rsid w:val="008C402D"/>
    <w:rsid w:val="008C50B5"/>
    <w:rsid w:val="008C644A"/>
    <w:rsid w:val="008C6C3A"/>
    <w:rsid w:val="008D3642"/>
    <w:rsid w:val="008D36A6"/>
    <w:rsid w:val="008D376C"/>
    <w:rsid w:val="008D747C"/>
    <w:rsid w:val="008E1AF6"/>
    <w:rsid w:val="008E51FA"/>
    <w:rsid w:val="008E5423"/>
    <w:rsid w:val="008E7673"/>
    <w:rsid w:val="008F08A6"/>
    <w:rsid w:val="008F0907"/>
    <w:rsid w:val="008F10B0"/>
    <w:rsid w:val="008F34B2"/>
    <w:rsid w:val="008F4380"/>
    <w:rsid w:val="008F44A9"/>
    <w:rsid w:val="008F4506"/>
    <w:rsid w:val="008F510D"/>
    <w:rsid w:val="008F5B2E"/>
    <w:rsid w:val="008F5D73"/>
    <w:rsid w:val="009010E3"/>
    <w:rsid w:val="009028D5"/>
    <w:rsid w:val="00906649"/>
    <w:rsid w:val="00917C05"/>
    <w:rsid w:val="009216AB"/>
    <w:rsid w:val="00924A80"/>
    <w:rsid w:val="009261D2"/>
    <w:rsid w:val="009266D9"/>
    <w:rsid w:val="00933992"/>
    <w:rsid w:val="00933C5E"/>
    <w:rsid w:val="0094386A"/>
    <w:rsid w:val="00943B7B"/>
    <w:rsid w:val="0094463F"/>
    <w:rsid w:val="00944F60"/>
    <w:rsid w:val="00945684"/>
    <w:rsid w:val="00946098"/>
    <w:rsid w:val="00946FF8"/>
    <w:rsid w:val="00947062"/>
    <w:rsid w:val="009500DC"/>
    <w:rsid w:val="0095211F"/>
    <w:rsid w:val="00957E8E"/>
    <w:rsid w:val="009602D9"/>
    <w:rsid w:val="009613B8"/>
    <w:rsid w:val="0096215F"/>
    <w:rsid w:val="009642F7"/>
    <w:rsid w:val="00964707"/>
    <w:rsid w:val="00974377"/>
    <w:rsid w:val="00980A01"/>
    <w:rsid w:val="0098227E"/>
    <w:rsid w:val="009828DB"/>
    <w:rsid w:val="00982D35"/>
    <w:rsid w:val="00986AD2"/>
    <w:rsid w:val="009874CB"/>
    <w:rsid w:val="00992A17"/>
    <w:rsid w:val="00994DFC"/>
    <w:rsid w:val="0099649B"/>
    <w:rsid w:val="009A2BF8"/>
    <w:rsid w:val="009A3AA2"/>
    <w:rsid w:val="009A7A7F"/>
    <w:rsid w:val="009B0A04"/>
    <w:rsid w:val="009B0E18"/>
    <w:rsid w:val="009B1311"/>
    <w:rsid w:val="009B160D"/>
    <w:rsid w:val="009B175A"/>
    <w:rsid w:val="009B26E7"/>
    <w:rsid w:val="009B341B"/>
    <w:rsid w:val="009B53B1"/>
    <w:rsid w:val="009C298E"/>
    <w:rsid w:val="009C3631"/>
    <w:rsid w:val="009C472A"/>
    <w:rsid w:val="009C53B2"/>
    <w:rsid w:val="009C65C8"/>
    <w:rsid w:val="009C6A07"/>
    <w:rsid w:val="009C76B6"/>
    <w:rsid w:val="009D0E1A"/>
    <w:rsid w:val="009E039D"/>
    <w:rsid w:val="009E2011"/>
    <w:rsid w:val="009E34E0"/>
    <w:rsid w:val="009F2705"/>
    <w:rsid w:val="009F280A"/>
    <w:rsid w:val="009F68E4"/>
    <w:rsid w:val="009F6B16"/>
    <w:rsid w:val="009F6DA8"/>
    <w:rsid w:val="00A017A3"/>
    <w:rsid w:val="00A01C11"/>
    <w:rsid w:val="00A0452D"/>
    <w:rsid w:val="00A04DA0"/>
    <w:rsid w:val="00A07767"/>
    <w:rsid w:val="00A11DAD"/>
    <w:rsid w:val="00A12216"/>
    <w:rsid w:val="00A12A22"/>
    <w:rsid w:val="00A1332B"/>
    <w:rsid w:val="00A14243"/>
    <w:rsid w:val="00A147A8"/>
    <w:rsid w:val="00A14D2B"/>
    <w:rsid w:val="00A151B5"/>
    <w:rsid w:val="00A166BC"/>
    <w:rsid w:val="00A17C75"/>
    <w:rsid w:val="00A202F2"/>
    <w:rsid w:val="00A21242"/>
    <w:rsid w:val="00A23A3C"/>
    <w:rsid w:val="00A24BA0"/>
    <w:rsid w:val="00A27125"/>
    <w:rsid w:val="00A2750E"/>
    <w:rsid w:val="00A27DCB"/>
    <w:rsid w:val="00A27EF2"/>
    <w:rsid w:val="00A301D6"/>
    <w:rsid w:val="00A309F2"/>
    <w:rsid w:val="00A3118A"/>
    <w:rsid w:val="00A325C0"/>
    <w:rsid w:val="00A326C7"/>
    <w:rsid w:val="00A3670C"/>
    <w:rsid w:val="00A420A3"/>
    <w:rsid w:val="00A47594"/>
    <w:rsid w:val="00A477B0"/>
    <w:rsid w:val="00A4793C"/>
    <w:rsid w:val="00A51900"/>
    <w:rsid w:val="00A53921"/>
    <w:rsid w:val="00A61831"/>
    <w:rsid w:val="00A627BC"/>
    <w:rsid w:val="00A63BCF"/>
    <w:rsid w:val="00A646EC"/>
    <w:rsid w:val="00A6470D"/>
    <w:rsid w:val="00A65640"/>
    <w:rsid w:val="00A66678"/>
    <w:rsid w:val="00A7056A"/>
    <w:rsid w:val="00A7152C"/>
    <w:rsid w:val="00A722D6"/>
    <w:rsid w:val="00A7592C"/>
    <w:rsid w:val="00A80D0D"/>
    <w:rsid w:val="00A80FA7"/>
    <w:rsid w:val="00A83FEE"/>
    <w:rsid w:val="00A8796C"/>
    <w:rsid w:val="00A90901"/>
    <w:rsid w:val="00A90DBD"/>
    <w:rsid w:val="00A9263E"/>
    <w:rsid w:val="00A94212"/>
    <w:rsid w:val="00A9493D"/>
    <w:rsid w:val="00A95160"/>
    <w:rsid w:val="00A9657D"/>
    <w:rsid w:val="00A965B1"/>
    <w:rsid w:val="00AA210B"/>
    <w:rsid w:val="00AA2C3C"/>
    <w:rsid w:val="00AA4EC6"/>
    <w:rsid w:val="00AA5976"/>
    <w:rsid w:val="00AA6813"/>
    <w:rsid w:val="00AB0574"/>
    <w:rsid w:val="00AB188B"/>
    <w:rsid w:val="00AB2783"/>
    <w:rsid w:val="00AB289E"/>
    <w:rsid w:val="00AB333B"/>
    <w:rsid w:val="00AB40A3"/>
    <w:rsid w:val="00AB77C1"/>
    <w:rsid w:val="00AC1146"/>
    <w:rsid w:val="00AC4177"/>
    <w:rsid w:val="00AC4453"/>
    <w:rsid w:val="00AC44DC"/>
    <w:rsid w:val="00AC5CC9"/>
    <w:rsid w:val="00AC6E76"/>
    <w:rsid w:val="00AD16D3"/>
    <w:rsid w:val="00AD232F"/>
    <w:rsid w:val="00AD27DB"/>
    <w:rsid w:val="00AD7415"/>
    <w:rsid w:val="00AE08BA"/>
    <w:rsid w:val="00AE4A15"/>
    <w:rsid w:val="00AF0C4B"/>
    <w:rsid w:val="00AF20B3"/>
    <w:rsid w:val="00AF7B6E"/>
    <w:rsid w:val="00B025A8"/>
    <w:rsid w:val="00B03EB1"/>
    <w:rsid w:val="00B04232"/>
    <w:rsid w:val="00B0583F"/>
    <w:rsid w:val="00B10B9D"/>
    <w:rsid w:val="00B12ADF"/>
    <w:rsid w:val="00B13F0C"/>
    <w:rsid w:val="00B140BC"/>
    <w:rsid w:val="00B141C8"/>
    <w:rsid w:val="00B15DD6"/>
    <w:rsid w:val="00B161E6"/>
    <w:rsid w:val="00B20DA8"/>
    <w:rsid w:val="00B2453D"/>
    <w:rsid w:val="00B25519"/>
    <w:rsid w:val="00B255FF"/>
    <w:rsid w:val="00B261E8"/>
    <w:rsid w:val="00B26DB6"/>
    <w:rsid w:val="00B2756D"/>
    <w:rsid w:val="00B30250"/>
    <w:rsid w:val="00B303BF"/>
    <w:rsid w:val="00B30B5D"/>
    <w:rsid w:val="00B31EEF"/>
    <w:rsid w:val="00B3448B"/>
    <w:rsid w:val="00B34E68"/>
    <w:rsid w:val="00B36BF3"/>
    <w:rsid w:val="00B42B60"/>
    <w:rsid w:val="00B45B4E"/>
    <w:rsid w:val="00B47FF4"/>
    <w:rsid w:val="00B52E59"/>
    <w:rsid w:val="00B532B3"/>
    <w:rsid w:val="00B54A1F"/>
    <w:rsid w:val="00B553EB"/>
    <w:rsid w:val="00B562E0"/>
    <w:rsid w:val="00B579D1"/>
    <w:rsid w:val="00B66236"/>
    <w:rsid w:val="00B734B4"/>
    <w:rsid w:val="00B73862"/>
    <w:rsid w:val="00B76F0D"/>
    <w:rsid w:val="00B77BF0"/>
    <w:rsid w:val="00B83853"/>
    <w:rsid w:val="00B83A6A"/>
    <w:rsid w:val="00B84DC5"/>
    <w:rsid w:val="00B902E9"/>
    <w:rsid w:val="00B9335F"/>
    <w:rsid w:val="00B934A2"/>
    <w:rsid w:val="00B94BF6"/>
    <w:rsid w:val="00B95C5E"/>
    <w:rsid w:val="00B96B9A"/>
    <w:rsid w:val="00BA052F"/>
    <w:rsid w:val="00BA27D3"/>
    <w:rsid w:val="00BA2CFC"/>
    <w:rsid w:val="00BB27A0"/>
    <w:rsid w:val="00BB30FC"/>
    <w:rsid w:val="00BB48BC"/>
    <w:rsid w:val="00BB4C11"/>
    <w:rsid w:val="00BB5FBB"/>
    <w:rsid w:val="00BC07E8"/>
    <w:rsid w:val="00BC1992"/>
    <w:rsid w:val="00BC5A15"/>
    <w:rsid w:val="00BC618E"/>
    <w:rsid w:val="00BD2DCC"/>
    <w:rsid w:val="00BE5D89"/>
    <w:rsid w:val="00BE70B8"/>
    <w:rsid w:val="00BF351E"/>
    <w:rsid w:val="00BF3D45"/>
    <w:rsid w:val="00BF4691"/>
    <w:rsid w:val="00BF6CBD"/>
    <w:rsid w:val="00BF7223"/>
    <w:rsid w:val="00C01ACF"/>
    <w:rsid w:val="00C02BE0"/>
    <w:rsid w:val="00C0406D"/>
    <w:rsid w:val="00C05B0F"/>
    <w:rsid w:val="00C11659"/>
    <w:rsid w:val="00C12C75"/>
    <w:rsid w:val="00C12EE9"/>
    <w:rsid w:val="00C13A86"/>
    <w:rsid w:val="00C14C48"/>
    <w:rsid w:val="00C14FC6"/>
    <w:rsid w:val="00C17C5F"/>
    <w:rsid w:val="00C2250D"/>
    <w:rsid w:val="00C26D65"/>
    <w:rsid w:val="00C319A4"/>
    <w:rsid w:val="00C3664C"/>
    <w:rsid w:val="00C41A8C"/>
    <w:rsid w:val="00C4238E"/>
    <w:rsid w:val="00C44089"/>
    <w:rsid w:val="00C45B97"/>
    <w:rsid w:val="00C46E85"/>
    <w:rsid w:val="00C47DCF"/>
    <w:rsid w:val="00C50975"/>
    <w:rsid w:val="00C558C4"/>
    <w:rsid w:val="00C57ADC"/>
    <w:rsid w:val="00C6248C"/>
    <w:rsid w:val="00C67184"/>
    <w:rsid w:val="00C73729"/>
    <w:rsid w:val="00C73F38"/>
    <w:rsid w:val="00C741AF"/>
    <w:rsid w:val="00C762F7"/>
    <w:rsid w:val="00C800BB"/>
    <w:rsid w:val="00C81528"/>
    <w:rsid w:val="00C84C96"/>
    <w:rsid w:val="00C874EE"/>
    <w:rsid w:val="00C87F14"/>
    <w:rsid w:val="00C9580E"/>
    <w:rsid w:val="00C95F84"/>
    <w:rsid w:val="00CA7F8A"/>
    <w:rsid w:val="00CB17D9"/>
    <w:rsid w:val="00CB74BF"/>
    <w:rsid w:val="00CB75EF"/>
    <w:rsid w:val="00CC02E9"/>
    <w:rsid w:val="00CC04A8"/>
    <w:rsid w:val="00CC1A7F"/>
    <w:rsid w:val="00CC1FAD"/>
    <w:rsid w:val="00CC2312"/>
    <w:rsid w:val="00CC24D5"/>
    <w:rsid w:val="00CC28EB"/>
    <w:rsid w:val="00CC46AB"/>
    <w:rsid w:val="00CD03E6"/>
    <w:rsid w:val="00CD08F2"/>
    <w:rsid w:val="00CD2EE1"/>
    <w:rsid w:val="00CD4998"/>
    <w:rsid w:val="00CE1324"/>
    <w:rsid w:val="00CE57D8"/>
    <w:rsid w:val="00CF12AC"/>
    <w:rsid w:val="00CF16B9"/>
    <w:rsid w:val="00CF3B55"/>
    <w:rsid w:val="00CF4F09"/>
    <w:rsid w:val="00CF58F7"/>
    <w:rsid w:val="00D01668"/>
    <w:rsid w:val="00D01B35"/>
    <w:rsid w:val="00D0357E"/>
    <w:rsid w:val="00D10A5B"/>
    <w:rsid w:val="00D12732"/>
    <w:rsid w:val="00D138EB"/>
    <w:rsid w:val="00D17347"/>
    <w:rsid w:val="00D17970"/>
    <w:rsid w:val="00D17F0C"/>
    <w:rsid w:val="00D2180E"/>
    <w:rsid w:val="00D26C19"/>
    <w:rsid w:val="00D26C33"/>
    <w:rsid w:val="00D27C97"/>
    <w:rsid w:val="00D36C4C"/>
    <w:rsid w:val="00D4054F"/>
    <w:rsid w:val="00D40A18"/>
    <w:rsid w:val="00D42EFB"/>
    <w:rsid w:val="00D43B90"/>
    <w:rsid w:val="00D4625E"/>
    <w:rsid w:val="00D46A15"/>
    <w:rsid w:val="00D47330"/>
    <w:rsid w:val="00D475C4"/>
    <w:rsid w:val="00D53592"/>
    <w:rsid w:val="00D5644C"/>
    <w:rsid w:val="00D60498"/>
    <w:rsid w:val="00D60C9A"/>
    <w:rsid w:val="00D6220D"/>
    <w:rsid w:val="00D62222"/>
    <w:rsid w:val="00D6274B"/>
    <w:rsid w:val="00D627EE"/>
    <w:rsid w:val="00D66920"/>
    <w:rsid w:val="00D70498"/>
    <w:rsid w:val="00D71349"/>
    <w:rsid w:val="00D71F3B"/>
    <w:rsid w:val="00D766D0"/>
    <w:rsid w:val="00D76B21"/>
    <w:rsid w:val="00D76EE0"/>
    <w:rsid w:val="00D81A11"/>
    <w:rsid w:val="00D81D00"/>
    <w:rsid w:val="00D823B1"/>
    <w:rsid w:val="00D83438"/>
    <w:rsid w:val="00D91379"/>
    <w:rsid w:val="00D92F06"/>
    <w:rsid w:val="00DA13C9"/>
    <w:rsid w:val="00DA389D"/>
    <w:rsid w:val="00DA4818"/>
    <w:rsid w:val="00DA6509"/>
    <w:rsid w:val="00DB0E38"/>
    <w:rsid w:val="00DB5253"/>
    <w:rsid w:val="00DB78B0"/>
    <w:rsid w:val="00DC0701"/>
    <w:rsid w:val="00DC231F"/>
    <w:rsid w:val="00DC6EFE"/>
    <w:rsid w:val="00DD17C8"/>
    <w:rsid w:val="00DD2121"/>
    <w:rsid w:val="00DD44FE"/>
    <w:rsid w:val="00DD4BAD"/>
    <w:rsid w:val="00DD6516"/>
    <w:rsid w:val="00DD6E9F"/>
    <w:rsid w:val="00DE03A4"/>
    <w:rsid w:val="00DE2ABB"/>
    <w:rsid w:val="00DE3097"/>
    <w:rsid w:val="00DE36B7"/>
    <w:rsid w:val="00DE54D8"/>
    <w:rsid w:val="00DE6BB5"/>
    <w:rsid w:val="00DF08EF"/>
    <w:rsid w:val="00DF1CEF"/>
    <w:rsid w:val="00DF33C1"/>
    <w:rsid w:val="00DF5EB8"/>
    <w:rsid w:val="00DF6FB0"/>
    <w:rsid w:val="00DF7560"/>
    <w:rsid w:val="00DF7B8C"/>
    <w:rsid w:val="00E006CF"/>
    <w:rsid w:val="00E01F3B"/>
    <w:rsid w:val="00E0250E"/>
    <w:rsid w:val="00E03512"/>
    <w:rsid w:val="00E045DC"/>
    <w:rsid w:val="00E04966"/>
    <w:rsid w:val="00E05DE1"/>
    <w:rsid w:val="00E07377"/>
    <w:rsid w:val="00E13E06"/>
    <w:rsid w:val="00E15A4B"/>
    <w:rsid w:val="00E2223E"/>
    <w:rsid w:val="00E22696"/>
    <w:rsid w:val="00E22841"/>
    <w:rsid w:val="00E26343"/>
    <w:rsid w:val="00E27053"/>
    <w:rsid w:val="00E31A2C"/>
    <w:rsid w:val="00E33DCD"/>
    <w:rsid w:val="00E36329"/>
    <w:rsid w:val="00E400CD"/>
    <w:rsid w:val="00E45166"/>
    <w:rsid w:val="00E515A4"/>
    <w:rsid w:val="00E51DA2"/>
    <w:rsid w:val="00E51E75"/>
    <w:rsid w:val="00E53134"/>
    <w:rsid w:val="00E55923"/>
    <w:rsid w:val="00E56610"/>
    <w:rsid w:val="00E60EED"/>
    <w:rsid w:val="00E61E90"/>
    <w:rsid w:val="00E61FAD"/>
    <w:rsid w:val="00E63FE2"/>
    <w:rsid w:val="00E640B5"/>
    <w:rsid w:val="00E66563"/>
    <w:rsid w:val="00E708B0"/>
    <w:rsid w:val="00E77706"/>
    <w:rsid w:val="00E80326"/>
    <w:rsid w:val="00E80BF5"/>
    <w:rsid w:val="00E82CC5"/>
    <w:rsid w:val="00E833D2"/>
    <w:rsid w:val="00E84B4B"/>
    <w:rsid w:val="00E850FB"/>
    <w:rsid w:val="00E85870"/>
    <w:rsid w:val="00E86123"/>
    <w:rsid w:val="00E86E1D"/>
    <w:rsid w:val="00E87EC4"/>
    <w:rsid w:val="00E90508"/>
    <w:rsid w:val="00E91A71"/>
    <w:rsid w:val="00E92036"/>
    <w:rsid w:val="00E94CBC"/>
    <w:rsid w:val="00E953C9"/>
    <w:rsid w:val="00E96392"/>
    <w:rsid w:val="00EA0E8A"/>
    <w:rsid w:val="00EA1856"/>
    <w:rsid w:val="00EA3B83"/>
    <w:rsid w:val="00EA4B74"/>
    <w:rsid w:val="00EA55AF"/>
    <w:rsid w:val="00EB26F3"/>
    <w:rsid w:val="00EB2968"/>
    <w:rsid w:val="00EB2E08"/>
    <w:rsid w:val="00EC0196"/>
    <w:rsid w:val="00EC0D31"/>
    <w:rsid w:val="00EC1FAE"/>
    <w:rsid w:val="00EC7F92"/>
    <w:rsid w:val="00ED0D55"/>
    <w:rsid w:val="00ED1FC6"/>
    <w:rsid w:val="00ED37E5"/>
    <w:rsid w:val="00ED4234"/>
    <w:rsid w:val="00ED5227"/>
    <w:rsid w:val="00ED5767"/>
    <w:rsid w:val="00ED5DF4"/>
    <w:rsid w:val="00ED6B6B"/>
    <w:rsid w:val="00ED7782"/>
    <w:rsid w:val="00EE314F"/>
    <w:rsid w:val="00EE6BC3"/>
    <w:rsid w:val="00EE79EB"/>
    <w:rsid w:val="00EF1288"/>
    <w:rsid w:val="00EF217F"/>
    <w:rsid w:val="00EF2261"/>
    <w:rsid w:val="00EF4827"/>
    <w:rsid w:val="00EF48C3"/>
    <w:rsid w:val="00EF715F"/>
    <w:rsid w:val="00F0026E"/>
    <w:rsid w:val="00F0180C"/>
    <w:rsid w:val="00F02349"/>
    <w:rsid w:val="00F023B7"/>
    <w:rsid w:val="00F03189"/>
    <w:rsid w:val="00F03CE9"/>
    <w:rsid w:val="00F04B88"/>
    <w:rsid w:val="00F04FD0"/>
    <w:rsid w:val="00F0738B"/>
    <w:rsid w:val="00F073D2"/>
    <w:rsid w:val="00F10FE6"/>
    <w:rsid w:val="00F12464"/>
    <w:rsid w:val="00F14177"/>
    <w:rsid w:val="00F161A6"/>
    <w:rsid w:val="00F20A63"/>
    <w:rsid w:val="00F21004"/>
    <w:rsid w:val="00F21FC6"/>
    <w:rsid w:val="00F2459E"/>
    <w:rsid w:val="00F25940"/>
    <w:rsid w:val="00F25F20"/>
    <w:rsid w:val="00F27CD9"/>
    <w:rsid w:val="00F320B6"/>
    <w:rsid w:val="00F321BF"/>
    <w:rsid w:val="00F35287"/>
    <w:rsid w:val="00F43D70"/>
    <w:rsid w:val="00F45B24"/>
    <w:rsid w:val="00F4766D"/>
    <w:rsid w:val="00F50650"/>
    <w:rsid w:val="00F50AB0"/>
    <w:rsid w:val="00F510CC"/>
    <w:rsid w:val="00F54CE0"/>
    <w:rsid w:val="00F60070"/>
    <w:rsid w:val="00F62505"/>
    <w:rsid w:val="00F63F4C"/>
    <w:rsid w:val="00F665B7"/>
    <w:rsid w:val="00F66B5A"/>
    <w:rsid w:val="00F702FF"/>
    <w:rsid w:val="00F74E6C"/>
    <w:rsid w:val="00F75C89"/>
    <w:rsid w:val="00F7682D"/>
    <w:rsid w:val="00F76DE8"/>
    <w:rsid w:val="00F80393"/>
    <w:rsid w:val="00F820AD"/>
    <w:rsid w:val="00F8541D"/>
    <w:rsid w:val="00F85B8A"/>
    <w:rsid w:val="00F8643D"/>
    <w:rsid w:val="00F877F0"/>
    <w:rsid w:val="00F92781"/>
    <w:rsid w:val="00F94116"/>
    <w:rsid w:val="00F94338"/>
    <w:rsid w:val="00F97F1B"/>
    <w:rsid w:val="00FA0476"/>
    <w:rsid w:val="00FA0F2A"/>
    <w:rsid w:val="00FA1654"/>
    <w:rsid w:val="00FA233B"/>
    <w:rsid w:val="00FA2A46"/>
    <w:rsid w:val="00FA2E6B"/>
    <w:rsid w:val="00FA4BDA"/>
    <w:rsid w:val="00FA6857"/>
    <w:rsid w:val="00FB48CB"/>
    <w:rsid w:val="00FB7A53"/>
    <w:rsid w:val="00FC26CC"/>
    <w:rsid w:val="00FC50ED"/>
    <w:rsid w:val="00FD11CE"/>
    <w:rsid w:val="00FD157F"/>
    <w:rsid w:val="00FD29AF"/>
    <w:rsid w:val="00FD2FC9"/>
    <w:rsid w:val="00FD4D7B"/>
    <w:rsid w:val="00FE11C8"/>
    <w:rsid w:val="00FE1CD3"/>
    <w:rsid w:val="00FE384A"/>
    <w:rsid w:val="00FE7613"/>
    <w:rsid w:val="00FF3091"/>
    <w:rsid w:val="00FF34A4"/>
    <w:rsid w:val="00FF74F8"/>
    <w:rsid w:val="00F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c000">
      <v:fill color="#ffc000"/>
    </o:shapedefaults>
    <o:shapelayout v:ext="edit">
      <o:idmap v:ext="edit" data="1"/>
    </o:shapelayout>
  </w:shapeDefaults>
  <w:decimalSymbol w:val="."/>
  <w:listSeparator w:val=","/>
  <w14:docId w14:val="48E9F718"/>
  <w15:docId w15:val="{AAC1045C-57FE-1E43-B66C-6A6626D4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 w:qFormat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99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23A66"/>
    <w:pPr>
      <w:spacing w:after="120"/>
    </w:pPr>
    <w:rPr>
      <w:rFonts w:ascii="Arial" w:hAnsi="Arial"/>
      <w:lang w:eastAsia="ko-KR"/>
    </w:rPr>
  </w:style>
  <w:style w:type="paragraph" w:styleId="Heading1">
    <w:name w:val="heading 1"/>
    <w:aliases w:val="Section"/>
    <w:basedOn w:val="Normal"/>
    <w:next w:val="Text"/>
    <w:link w:val="Heading1Char"/>
    <w:uiPriority w:val="9"/>
    <w:qFormat/>
    <w:rsid w:val="00EF2261"/>
    <w:pPr>
      <w:keepNext/>
      <w:pageBreakBefore/>
      <w:numPr>
        <w:numId w:val="7"/>
      </w:numPr>
      <w:spacing w:before="240" w:after="60"/>
      <w:outlineLvl w:val="0"/>
    </w:pPr>
    <w:rPr>
      <w:rFonts w:cs="Arial"/>
      <w:b/>
      <w:kern w:val="28"/>
      <w:sz w:val="36"/>
      <w:szCs w:val="36"/>
    </w:rPr>
  </w:style>
  <w:style w:type="paragraph" w:styleId="Heading2">
    <w:name w:val="heading 2"/>
    <w:aliases w:val="Chapter Title,h2,Topic Heading,Major"/>
    <w:basedOn w:val="Heading1"/>
    <w:next w:val="Text"/>
    <w:link w:val="Heading2Char"/>
    <w:uiPriority w:val="9"/>
    <w:qFormat/>
    <w:rsid w:val="007732EE"/>
    <w:pPr>
      <w:pageBreakBefore w:val="0"/>
      <w:numPr>
        <w:ilvl w:val="1"/>
        <w:numId w:val="8"/>
      </w:numPr>
      <w:outlineLvl w:val="1"/>
    </w:pPr>
    <w:rPr>
      <w:sz w:val="28"/>
      <w:szCs w:val="28"/>
    </w:rPr>
  </w:style>
  <w:style w:type="paragraph" w:styleId="Heading3">
    <w:name w:val="heading 3"/>
    <w:aliases w:val="Minor"/>
    <w:basedOn w:val="Heading2"/>
    <w:next w:val="Normal"/>
    <w:link w:val="Heading3Char"/>
    <w:uiPriority w:val="9"/>
    <w:qFormat/>
    <w:rsid w:val="00385EF8"/>
    <w:pPr>
      <w:numPr>
        <w:ilvl w:val="2"/>
        <w:numId w:val="7"/>
      </w:numPr>
      <w:spacing w:after="100" w:afterAutospacing="1"/>
      <w:ind w:left="72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AF20B3"/>
    <w:pPr>
      <w:keepNext/>
      <w:numPr>
        <w:ilvl w:val="3"/>
        <w:numId w:val="7"/>
      </w:numPr>
      <w:tabs>
        <w:tab w:val="left" w:pos="1134"/>
      </w:tabs>
      <w:spacing w:before="240" w:after="60"/>
      <w:ind w:left="864"/>
      <w:outlineLvl w:val="3"/>
    </w:pPr>
    <w:rPr>
      <w:b/>
      <w:color w:val="002D67"/>
    </w:rPr>
  </w:style>
  <w:style w:type="paragraph" w:styleId="Heading5">
    <w:name w:val="heading 5"/>
    <w:aliases w:val="Heading 5(unused)"/>
    <w:basedOn w:val="Normal"/>
    <w:next w:val="Normal"/>
    <w:link w:val="Heading5Char"/>
    <w:autoRedefine/>
    <w:qFormat/>
    <w:rsid w:val="003D3A9A"/>
    <w:pPr>
      <w:numPr>
        <w:ilvl w:val="4"/>
        <w:numId w:val="7"/>
      </w:numPr>
      <w:spacing w:before="240" w:after="60"/>
      <w:jc w:val="both"/>
      <w:outlineLvl w:val="4"/>
    </w:pPr>
    <w:rPr>
      <w:b/>
      <w:sz w:val="22"/>
      <w:szCs w:val="22"/>
      <w:lang w:eastAsia="en-US"/>
    </w:rPr>
  </w:style>
  <w:style w:type="paragraph" w:styleId="Heading6">
    <w:name w:val="heading 6"/>
    <w:aliases w:val="Heading 6(unused)"/>
    <w:basedOn w:val="Normal"/>
    <w:next w:val="Normal"/>
    <w:link w:val="Heading6Char"/>
    <w:qFormat/>
    <w:rsid w:val="00376C2D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aliases w:val="Heading 7(unused)"/>
    <w:basedOn w:val="Normal"/>
    <w:next w:val="Normal"/>
    <w:link w:val="Heading7Char"/>
    <w:qFormat/>
    <w:rsid w:val="00376C2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aliases w:val="Heading 8(unused)"/>
    <w:basedOn w:val="Normal"/>
    <w:next w:val="Normal"/>
    <w:link w:val="Heading8Char"/>
    <w:qFormat/>
    <w:rsid w:val="00376C2D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aliases w:val="Heading 9(unused)"/>
    <w:basedOn w:val="Normal"/>
    <w:next w:val="Normal"/>
    <w:link w:val="Heading9Char"/>
    <w:qFormat/>
    <w:rsid w:val="00376C2D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basedOn w:val="Normal"/>
    <w:link w:val="TextChar"/>
    <w:uiPriority w:val="99"/>
    <w:rsid w:val="00265D2B"/>
    <w:pPr>
      <w:spacing w:line="260" w:lineRule="atLeast"/>
      <w:ind w:right="590"/>
    </w:pPr>
    <w:rPr>
      <w:rFonts w:ascii="Arial Narrow" w:hAnsi="Arial Narrow"/>
      <w:lang w:val="en-US"/>
    </w:rPr>
  </w:style>
  <w:style w:type="paragraph" w:customStyle="1" w:styleId="NumberedList">
    <w:name w:val="NumberedList"/>
    <w:basedOn w:val="Text"/>
    <w:rsid w:val="007E351D"/>
    <w:pPr>
      <w:numPr>
        <w:numId w:val="3"/>
      </w:numPr>
      <w:tabs>
        <w:tab w:val="clear" w:pos="360"/>
        <w:tab w:val="num" w:pos="785"/>
      </w:tabs>
      <w:ind w:left="785"/>
    </w:pPr>
  </w:style>
  <w:style w:type="paragraph" w:customStyle="1" w:styleId="BulletText">
    <w:name w:val="BulletText"/>
    <w:basedOn w:val="Normal"/>
    <w:rsid w:val="007E351D"/>
    <w:pPr>
      <w:numPr>
        <w:numId w:val="1"/>
      </w:numPr>
      <w:spacing w:after="60"/>
      <w:ind w:right="590" w:hanging="295"/>
    </w:pPr>
    <w:rPr>
      <w:sz w:val="22"/>
    </w:rPr>
  </w:style>
  <w:style w:type="paragraph" w:customStyle="1" w:styleId="BulletTextEnd">
    <w:name w:val="BulletTextEnd"/>
    <w:basedOn w:val="BulletText"/>
    <w:rsid w:val="007E351D"/>
    <w:pPr>
      <w:spacing w:after="180"/>
      <w:ind w:hanging="294"/>
    </w:pPr>
  </w:style>
  <w:style w:type="paragraph" w:customStyle="1" w:styleId="BulletTextSub">
    <w:name w:val="BulletTextSub"/>
    <w:basedOn w:val="Text"/>
    <w:rsid w:val="007E351D"/>
    <w:pPr>
      <w:numPr>
        <w:numId w:val="2"/>
      </w:numPr>
      <w:tabs>
        <w:tab w:val="clear" w:pos="360"/>
        <w:tab w:val="num" w:pos="993"/>
      </w:tabs>
      <w:ind w:left="986" w:hanging="277"/>
    </w:pPr>
  </w:style>
  <w:style w:type="paragraph" w:customStyle="1" w:styleId="TableDataBullet">
    <w:name w:val="TableDataBullet"/>
    <w:basedOn w:val="TableData"/>
    <w:rsid w:val="007E351D"/>
    <w:pPr>
      <w:numPr>
        <w:numId w:val="4"/>
      </w:numPr>
      <w:spacing w:line="250" w:lineRule="atLeast"/>
      <w:ind w:left="357" w:hanging="357"/>
    </w:pPr>
  </w:style>
  <w:style w:type="paragraph" w:customStyle="1" w:styleId="TableData">
    <w:name w:val="TableData"/>
    <w:basedOn w:val="Normal"/>
    <w:rsid w:val="007B65A4"/>
    <w:pPr>
      <w:spacing w:before="40" w:after="40"/>
    </w:pPr>
    <w:rPr>
      <w:sz w:val="18"/>
    </w:rPr>
  </w:style>
  <w:style w:type="paragraph" w:customStyle="1" w:styleId="TableDataBulletSub">
    <w:name w:val="TableDataBulletSub"/>
    <w:basedOn w:val="TableDataBullet"/>
    <w:rsid w:val="007E351D"/>
    <w:pPr>
      <w:numPr>
        <w:numId w:val="0"/>
      </w:numPr>
      <w:tabs>
        <w:tab w:val="num" w:pos="0"/>
        <w:tab w:val="num" w:pos="551"/>
      </w:tabs>
      <w:spacing w:after="0"/>
      <w:ind w:left="584" w:hanging="227"/>
    </w:pPr>
  </w:style>
  <w:style w:type="paragraph" w:styleId="Footer">
    <w:name w:val="footer"/>
    <w:basedOn w:val="Normal"/>
    <w:link w:val="FooterChar"/>
    <w:rsid w:val="007E351D"/>
    <w:pPr>
      <w:tabs>
        <w:tab w:val="center" w:pos="4153"/>
        <w:tab w:val="right" w:pos="8306"/>
      </w:tabs>
      <w:jc w:val="both"/>
    </w:pPr>
  </w:style>
  <w:style w:type="paragraph" w:customStyle="1" w:styleId="ProjectName">
    <w:name w:val="ProjectName"/>
    <w:basedOn w:val="Normal"/>
    <w:next w:val="DocTitle"/>
    <w:rsid w:val="007E351D"/>
    <w:rPr>
      <w:sz w:val="56"/>
      <w:lang w:val="en-US"/>
    </w:rPr>
  </w:style>
  <w:style w:type="paragraph" w:customStyle="1" w:styleId="DocTitle">
    <w:name w:val="DocTitle"/>
    <w:basedOn w:val="Normal"/>
    <w:rsid w:val="007E351D"/>
    <w:pPr>
      <w:jc w:val="both"/>
    </w:pPr>
    <w:rPr>
      <w:sz w:val="36"/>
      <w:lang w:val="en-US"/>
    </w:rPr>
  </w:style>
  <w:style w:type="paragraph" w:customStyle="1" w:styleId="Version">
    <w:name w:val="Version"/>
    <w:basedOn w:val="Normal"/>
    <w:rsid w:val="007E351D"/>
    <w:rPr>
      <w:sz w:val="28"/>
      <w:lang w:val="en-US"/>
    </w:rPr>
  </w:style>
  <w:style w:type="paragraph" w:customStyle="1" w:styleId="DocControlHead">
    <w:name w:val="DocControlHead"/>
    <w:basedOn w:val="Normal"/>
    <w:rsid w:val="007E351D"/>
    <w:rPr>
      <w:b/>
      <w:sz w:val="28"/>
      <w:lang w:val="en-US"/>
    </w:rPr>
  </w:style>
  <w:style w:type="paragraph" w:customStyle="1" w:styleId="TableHead">
    <w:name w:val="TableHead"/>
    <w:basedOn w:val="Normal"/>
    <w:rsid w:val="007E351D"/>
    <w:pPr>
      <w:spacing w:before="60" w:after="60"/>
    </w:pPr>
    <w:rPr>
      <w:b/>
      <w:lang w:val="en-US"/>
    </w:rPr>
  </w:style>
  <w:style w:type="paragraph" w:customStyle="1" w:styleId="TextLeft">
    <w:name w:val="TextLeft"/>
    <w:basedOn w:val="Text"/>
    <w:rsid w:val="007E351D"/>
  </w:style>
  <w:style w:type="paragraph" w:styleId="TOC1">
    <w:name w:val="toc 1"/>
    <w:basedOn w:val="Normal"/>
    <w:next w:val="Normal"/>
    <w:autoRedefine/>
    <w:uiPriority w:val="39"/>
    <w:rsid w:val="007E351D"/>
    <w:pPr>
      <w:tabs>
        <w:tab w:val="left" w:pos="400"/>
        <w:tab w:val="right" w:leader="dot" w:pos="9356"/>
      </w:tabs>
      <w:spacing w:before="12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rsid w:val="007E351D"/>
    <w:pPr>
      <w:tabs>
        <w:tab w:val="left" w:pos="800"/>
        <w:tab w:val="right" w:leader="dot" w:pos="9356"/>
      </w:tabs>
      <w:ind w:left="240"/>
    </w:pPr>
    <w:rPr>
      <w:smallCaps/>
      <w:noProof/>
    </w:rPr>
  </w:style>
  <w:style w:type="paragraph" w:styleId="BodyText">
    <w:name w:val="Body Text"/>
    <w:basedOn w:val="Normal"/>
    <w:uiPriority w:val="99"/>
    <w:rsid w:val="007E351D"/>
    <w:rPr>
      <w:i/>
    </w:rPr>
  </w:style>
  <w:style w:type="paragraph" w:customStyle="1" w:styleId="Paragraph">
    <w:name w:val="Paragraph"/>
    <w:basedOn w:val="Normal"/>
    <w:rsid w:val="007E351D"/>
    <w:pPr>
      <w:spacing w:after="200"/>
      <w:ind w:left="2552"/>
    </w:pPr>
    <w:rPr>
      <w:sz w:val="22"/>
    </w:rPr>
  </w:style>
  <w:style w:type="paragraph" w:styleId="Header">
    <w:name w:val="header"/>
    <w:basedOn w:val="Normal"/>
    <w:link w:val="HeaderChar"/>
    <w:uiPriority w:val="99"/>
    <w:rsid w:val="007E351D"/>
    <w:pPr>
      <w:pBdr>
        <w:bottom w:val="single" w:sz="6" w:space="0" w:color="auto"/>
      </w:pBdr>
      <w:tabs>
        <w:tab w:val="right" w:pos="9639"/>
      </w:tabs>
      <w:jc w:val="both"/>
    </w:pPr>
  </w:style>
  <w:style w:type="paragraph" w:customStyle="1" w:styleId="BulletList">
    <w:name w:val="BulletList"/>
    <w:basedOn w:val="Normal"/>
    <w:rsid w:val="007E351D"/>
    <w:pPr>
      <w:numPr>
        <w:numId w:val="6"/>
      </w:numPr>
      <w:tabs>
        <w:tab w:val="left" w:pos="709"/>
      </w:tabs>
      <w:spacing w:before="40" w:after="40"/>
      <w:ind w:left="709" w:hanging="425"/>
    </w:pPr>
    <w:rPr>
      <w:sz w:val="22"/>
      <w:lang w:val="en-US" w:eastAsia="en-US"/>
    </w:rPr>
  </w:style>
  <w:style w:type="paragraph" w:customStyle="1" w:styleId="Appendix">
    <w:name w:val="Appendix"/>
    <w:basedOn w:val="BodyText"/>
    <w:next w:val="BodyText"/>
    <w:rsid w:val="007E351D"/>
    <w:pPr>
      <w:keepNext/>
      <w:pageBreakBefore/>
      <w:spacing w:before="120"/>
    </w:pPr>
    <w:rPr>
      <w:b/>
      <w:i w:val="0"/>
      <w:color w:val="000080"/>
      <w:sz w:val="28"/>
      <w:lang w:val="en-GB" w:eastAsia="en-US"/>
    </w:rPr>
  </w:style>
  <w:style w:type="paragraph" w:customStyle="1" w:styleId="TableText">
    <w:name w:val="Table Text"/>
    <w:basedOn w:val="BodyText"/>
    <w:rsid w:val="007E351D"/>
    <w:pPr>
      <w:spacing w:before="60" w:after="60"/>
    </w:pPr>
    <w:rPr>
      <w:i w:val="0"/>
      <w:lang w:val="en-GB" w:eastAsia="en-US"/>
    </w:rPr>
  </w:style>
  <w:style w:type="paragraph" w:styleId="TOC3">
    <w:name w:val="toc 3"/>
    <w:basedOn w:val="Normal"/>
    <w:next w:val="Normal"/>
    <w:autoRedefine/>
    <w:uiPriority w:val="39"/>
    <w:rsid w:val="007E351D"/>
    <w:pPr>
      <w:tabs>
        <w:tab w:val="left" w:pos="1200"/>
        <w:tab w:val="right" w:pos="9072"/>
        <w:tab w:val="right" w:leader="dot" w:pos="9356"/>
      </w:tabs>
      <w:ind w:left="4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7E351D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7E351D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7E351D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7E351D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7E351D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7E351D"/>
    <w:pPr>
      <w:ind w:left="1600"/>
    </w:pPr>
  </w:style>
  <w:style w:type="paragraph" w:styleId="BodyTextIndent">
    <w:name w:val="Body Text Indent"/>
    <w:basedOn w:val="Normal"/>
    <w:link w:val="BodyTextIndentChar"/>
    <w:uiPriority w:val="99"/>
    <w:rsid w:val="007E351D"/>
    <w:pPr>
      <w:ind w:left="425"/>
    </w:pPr>
  </w:style>
  <w:style w:type="paragraph" w:customStyle="1" w:styleId="StyleHeading3After12pt">
    <w:name w:val="Style Heading 3 + After:  12 pt"/>
    <w:basedOn w:val="Heading3"/>
    <w:rsid w:val="00376C2D"/>
    <w:pPr>
      <w:numPr>
        <w:ilvl w:val="0"/>
        <w:numId w:val="0"/>
      </w:numPr>
      <w:spacing w:after="240"/>
    </w:pPr>
    <w:rPr>
      <w:b w:val="0"/>
      <w:bCs/>
      <w:lang w:eastAsia="en-US"/>
    </w:rPr>
  </w:style>
  <w:style w:type="paragraph" w:customStyle="1" w:styleId="helptext">
    <w:name w:val="helptext"/>
    <w:basedOn w:val="Normal"/>
    <w:next w:val="Normal"/>
    <w:link w:val="helptextChar"/>
    <w:rsid w:val="00704B56"/>
    <w:pPr>
      <w:spacing w:before="40"/>
      <w:jc w:val="both"/>
    </w:pPr>
    <w:rPr>
      <w:rFonts w:cs="TIMES NEW (W1)"/>
      <w:i/>
      <w:iCs/>
      <w:vanish/>
      <w:color w:val="0000FF"/>
      <w:sz w:val="18"/>
      <w:szCs w:val="18"/>
    </w:rPr>
  </w:style>
  <w:style w:type="character" w:customStyle="1" w:styleId="helptextChar">
    <w:name w:val="helptext Char"/>
    <w:link w:val="helptext"/>
    <w:rsid w:val="00704B56"/>
    <w:rPr>
      <w:rFonts w:ascii="Arial" w:hAnsi="Arial" w:cs="TIMES NEW (W1)"/>
      <w:i/>
      <w:iCs/>
      <w:vanish/>
      <w:color w:val="0000FF"/>
      <w:sz w:val="18"/>
      <w:szCs w:val="18"/>
      <w:lang w:val="en-AU" w:eastAsia="ko-KR"/>
    </w:rPr>
  </w:style>
  <w:style w:type="paragraph" w:styleId="BalloonText">
    <w:name w:val="Balloon Text"/>
    <w:basedOn w:val="Normal"/>
    <w:link w:val="BalloonTextChar"/>
    <w:uiPriority w:val="99"/>
    <w:semiHidden/>
    <w:rsid w:val="00A9263E"/>
    <w:rPr>
      <w:rFonts w:ascii="Tahoma" w:hAnsi="Tahoma" w:cs="Tahoma"/>
      <w:sz w:val="16"/>
      <w:szCs w:val="16"/>
    </w:rPr>
  </w:style>
  <w:style w:type="paragraph" w:customStyle="1" w:styleId="StyleProjectNameBottomSinglesolidlineAuto05ptLine">
    <w:name w:val="Style ProjectName + Bottom: (Single solid line Auto  0.5 pt Line ..."/>
    <w:basedOn w:val="ProjectName"/>
    <w:rsid w:val="00EB26F3"/>
    <w:pPr>
      <w:pBdr>
        <w:bottom w:val="single" w:sz="4" w:space="1" w:color="auto"/>
      </w:pBdr>
    </w:pPr>
  </w:style>
  <w:style w:type="paragraph" w:customStyle="1" w:styleId="TableHeader">
    <w:name w:val="Table Header"/>
    <w:basedOn w:val="TableData"/>
    <w:rsid w:val="00EB26F3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E80326"/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Normal"/>
    <w:uiPriority w:val="99"/>
    <w:rsid w:val="00E80326"/>
    <w:pPr>
      <w:spacing w:before="20" w:after="20"/>
    </w:pPr>
    <w:rPr>
      <w:sz w:val="18"/>
    </w:rPr>
  </w:style>
  <w:style w:type="paragraph" w:customStyle="1" w:styleId="TableHeading">
    <w:name w:val="Table Heading"/>
    <w:basedOn w:val="Normal"/>
    <w:uiPriority w:val="99"/>
    <w:rsid w:val="00E80326"/>
    <w:pPr>
      <w:spacing w:before="60" w:after="60"/>
    </w:pPr>
    <w:rPr>
      <w:b/>
      <w:bCs/>
      <w:sz w:val="18"/>
    </w:rPr>
  </w:style>
  <w:style w:type="table" w:customStyle="1" w:styleId="TableGrid1">
    <w:name w:val="Table Grid1"/>
    <w:basedOn w:val="TableNormal"/>
    <w:next w:val="TableGrid"/>
    <w:rsid w:val="00277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har">
    <w:name w:val="Text Char"/>
    <w:link w:val="Text"/>
    <w:uiPriority w:val="99"/>
    <w:rsid w:val="00265D2B"/>
    <w:rPr>
      <w:rFonts w:ascii="Arial Narrow" w:hAnsi="Arial Narrow"/>
      <w:lang w:val="en-US" w:eastAsia="ko-KR"/>
    </w:rPr>
  </w:style>
  <w:style w:type="paragraph" w:customStyle="1" w:styleId="NormalBullet">
    <w:name w:val="Normal Bullet"/>
    <w:basedOn w:val="Normal"/>
    <w:rsid w:val="000877F4"/>
    <w:pPr>
      <w:numPr>
        <w:numId w:val="5"/>
      </w:numPr>
      <w:ind w:left="782" w:hanging="357"/>
    </w:pPr>
    <w:rPr>
      <w:rFonts w:cs="Arial"/>
    </w:rPr>
  </w:style>
  <w:style w:type="character" w:styleId="Hyperlink">
    <w:name w:val="Hyperlink"/>
    <w:uiPriority w:val="99"/>
    <w:rsid w:val="00141980"/>
    <w:rPr>
      <w:strike w:val="0"/>
      <w:dstrike w:val="0"/>
      <w:color w:val="000000"/>
      <w:u w:val="none"/>
      <w:effect w:val="none"/>
    </w:rPr>
  </w:style>
  <w:style w:type="paragraph" w:styleId="DocumentMap">
    <w:name w:val="Document Map"/>
    <w:basedOn w:val="Normal"/>
    <w:link w:val="DocumentMapChar"/>
    <w:uiPriority w:val="99"/>
    <w:semiHidden/>
    <w:rsid w:val="004503B0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3A2042"/>
    <w:rPr>
      <w:color w:val="800080"/>
      <w:u w:val="single"/>
    </w:rPr>
  </w:style>
  <w:style w:type="paragraph" w:customStyle="1" w:styleId="TemplateBodyText">
    <w:name w:val="Template Body Text"/>
    <w:link w:val="TemplateBodyTextChar"/>
    <w:rsid w:val="00712F30"/>
    <w:pPr>
      <w:spacing w:before="240"/>
      <w:jc w:val="both"/>
    </w:pPr>
    <w:rPr>
      <w:rFonts w:ascii="Arial" w:hAnsi="Arial"/>
      <w:lang w:eastAsia="en-US"/>
    </w:rPr>
  </w:style>
  <w:style w:type="character" w:customStyle="1" w:styleId="TemplateBodyTextChar">
    <w:name w:val="Template Body Text Char"/>
    <w:link w:val="TemplateBodyText"/>
    <w:rsid w:val="00712F30"/>
    <w:rPr>
      <w:rFonts w:ascii="Arial" w:hAnsi="Arial"/>
      <w:lang w:eastAsia="en-US" w:bidi="ar-SA"/>
    </w:rPr>
  </w:style>
  <w:style w:type="paragraph" w:styleId="FootnoteText">
    <w:name w:val="footnote text"/>
    <w:basedOn w:val="Normal"/>
    <w:link w:val="FootnoteTextChar"/>
    <w:uiPriority w:val="99"/>
    <w:qFormat/>
    <w:rsid w:val="00423A66"/>
    <w:pPr>
      <w:spacing w:before="200" w:after="0"/>
    </w:pPr>
    <w:rPr>
      <w:sz w:val="16"/>
      <w:lang w:eastAsia="en-US"/>
    </w:rPr>
  </w:style>
  <w:style w:type="character" w:customStyle="1" w:styleId="FootnoteTextChar">
    <w:name w:val="Footnote Text Char"/>
    <w:link w:val="FootnoteText"/>
    <w:uiPriority w:val="99"/>
    <w:rsid w:val="00423A66"/>
    <w:rPr>
      <w:rFonts w:ascii="Arial" w:hAnsi="Arial"/>
      <w:sz w:val="16"/>
      <w:lang w:eastAsia="en-US"/>
    </w:rPr>
  </w:style>
  <w:style w:type="character" w:styleId="FootnoteReference">
    <w:name w:val="footnote reference"/>
    <w:uiPriority w:val="99"/>
    <w:rsid w:val="006E6346"/>
    <w:rPr>
      <w:szCs w:val="24"/>
      <w:vertAlign w:val="superscript"/>
    </w:rPr>
  </w:style>
  <w:style w:type="paragraph" w:styleId="Caption">
    <w:name w:val="caption"/>
    <w:basedOn w:val="Normal"/>
    <w:next w:val="Normal"/>
    <w:qFormat/>
    <w:rsid w:val="002F5F30"/>
    <w:pPr>
      <w:spacing w:before="120" w:after="160"/>
      <w:ind w:left="1440"/>
      <w:jc w:val="both"/>
    </w:pPr>
    <w:rPr>
      <w:b/>
      <w:sz w:val="18"/>
      <w:lang w:val="en-US" w:eastAsia="en-US"/>
    </w:rPr>
  </w:style>
  <w:style w:type="character" w:customStyle="1" w:styleId="HeaderChar">
    <w:name w:val="Header Char"/>
    <w:link w:val="Header"/>
    <w:uiPriority w:val="99"/>
    <w:rsid w:val="003A30D1"/>
    <w:rPr>
      <w:rFonts w:ascii="Arial" w:hAnsi="Arial"/>
    </w:rPr>
  </w:style>
  <w:style w:type="character" w:customStyle="1" w:styleId="FooterChar">
    <w:name w:val="Footer Char"/>
    <w:link w:val="Footer"/>
    <w:uiPriority w:val="99"/>
    <w:rsid w:val="003A30D1"/>
    <w:rPr>
      <w:rFonts w:ascii="Arial" w:hAnsi="Arial"/>
      <w:sz w:val="24"/>
    </w:rPr>
  </w:style>
  <w:style w:type="paragraph" w:customStyle="1" w:styleId="F2ABulletpointsEmphasis">
    <w:name w:val="F2A Bullet points Emphasis"/>
    <w:basedOn w:val="TemplateBodyText"/>
    <w:link w:val="F2ABulletpointsEmphasisChar"/>
    <w:locked/>
    <w:rsid w:val="003E5C5D"/>
    <w:pPr>
      <w:numPr>
        <w:numId w:val="9"/>
      </w:numPr>
      <w:spacing w:before="60"/>
    </w:pPr>
  </w:style>
  <w:style w:type="character" w:customStyle="1" w:styleId="F2ABulletpointsEmphasisChar">
    <w:name w:val="F2A Bullet points Emphasis Char"/>
    <w:link w:val="F2ABulletpointsEmphasis"/>
    <w:rsid w:val="003E5C5D"/>
    <w:rPr>
      <w:rFonts w:ascii="Arial" w:hAnsi="Arial"/>
      <w:lang w:eastAsia="en-US"/>
    </w:rPr>
  </w:style>
  <w:style w:type="paragraph" w:customStyle="1" w:styleId="F2ATemplateBodyText">
    <w:name w:val="F2A Template Body Text"/>
    <w:basedOn w:val="TemplateBodyText"/>
    <w:link w:val="F2ATemplateBodyTextChar"/>
    <w:locked/>
    <w:rsid w:val="008D3642"/>
    <w:pPr>
      <w:spacing w:before="120" w:after="120"/>
    </w:pPr>
  </w:style>
  <w:style w:type="character" w:customStyle="1" w:styleId="F2ATemplateBodyTextChar">
    <w:name w:val="F2A Template Body Text Char"/>
    <w:basedOn w:val="TemplateBodyTextChar"/>
    <w:link w:val="F2ATemplateBodyText"/>
    <w:rsid w:val="008D3642"/>
    <w:rPr>
      <w:rFonts w:ascii="Arial" w:hAnsi="Arial"/>
      <w:lang w:eastAsia="en-US" w:bidi="ar-SA"/>
    </w:rPr>
  </w:style>
  <w:style w:type="paragraph" w:customStyle="1" w:styleId="F2AHeading2">
    <w:name w:val="F2A Heading 2"/>
    <w:basedOn w:val="Heading2"/>
    <w:next w:val="F2ATemplateBodyText"/>
    <w:locked/>
    <w:rsid w:val="008D3642"/>
    <w:pPr>
      <w:keepLines/>
      <w:tabs>
        <w:tab w:val="num" w:pos="576"/>
      </w:tabs>
      <w:suppressAutoHyphens/>
      <w:spacing w:before="360" w:after="0"/>
    </w:pPr>
    <w:rPr>
      <w:b w:val="0"/>
      <w:sz w:val="32"/>
      <w:szCs w:val="32"/>
      <w:lang w:eastAsia="en-US"/>
    </w:rPr>
  </w:style>
  <w:style w:type="paragraph" w:customStyle="1" w:styleId="F2AHeading3">
    <w:name w:val="F2A Heading 3"/>
    <w:basedOn w:val="Heading3"/>
    <w:next w:val="F2ATemplateBodyText"/>
    <w:locked/>
    <w:rsid w:val="008D3642"/>
    <w:pPr>
      <w:keepLines/>
      <w:tabs>
        <w:tab w:val="num" w:pos="720"/>
      </w:tabs>
      <w:suppressAutoHyphens/>
      <w:spacing w:before="360" w:after="0"/>
    </w:pPr>
    <w:rPr>
      <w:b w:val="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54D8"/>
    <w:pPr>
      <w:numPr>
        <w:numId w:val="20"/>
      </w:numPr>
    </w:pPr>
  </w:style>
  <w:style w:type="paragraph" w:customStyle="1" w:styleId="DocumentTitle">
    <w:name w:val="Document Title"/>
    <w:basedOn w:val="Title"/>
    <w:rsid w:val="007A706D"/>
  </w:style>
  <w:style w:type="paragraph" w:customStyle="1" w:styleId="DepartmentName">
    <w:name w:val="Department Name"/>
    <w:basedOn w:val="DocumentTitle"/>
    <w:rsid w:val="007A706D"/>
    <w:pPr>
      <w:ind w:left="4536"/>
      <w:outlineLvl w:val="9"/>
    </w:pPr>
    <w:rPr>
      <w:rFonts w:ascii="Arial" w:hAnsi="Arial"/>
      <w:bCs w:val="0"/>
      <w:sz w:val="28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7A706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7A706D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StyleBulleted">
    <w:name w:val="Style Bulleted"/>
    <w:basedOn w:val="NoList"/>
    <w:rsid w:val="00BB48BC"/>
    <w:pPr>
      <w:numPr>
        <w:numId w:val="10"/>
      </w:numPr>
    </w:pPr>
  </w:style>
  <w:style w:type="paragraph" w:customStyle="1" w:styleId="TableText-List">
    <w:name w:val="Table Text - List"/>
    <w:basedOn w:val="TableText"/>
    <w:rsid w:val="00BB48BC"/>
    <w:pPr>
      <w:numPr>
        <w:numId w:val="11"/>
      </w:numPr>
      <w:tabs>
        <w:tab w:val="clear" w:pos="360"/>
        <w:tab w:val="left" w:pos="397"/>
      </w:tabs>
      <w:ind w:left="397" w:hanging="284"/>
    </w:pPr>
    <w:rPr>
      <w:rFonts w:ascii="Verdana" w:hAnsi="Verdana"/>
      <w:kern w:val="22"/>
      <w:sz w:val="18"/>
      <w:szCs w:val="18"/>
      <w:lang w:val="en-AU"/>
    </w:rPr>
  </w:style>
  <w:style w:type="paragraph" w:customStyle="1" w:styleId="TableText-ListCharChar">
    <w:name w:val="Table Text - List Char Char"/>
    <w:basedOn w:val="TableText"/>
    <w:rsid w:val="00BB48BC"/>
    <w:pPr>
      <w:tabs>
        <w:tab w:val="num" w:pos="360"/>
        <w:tab w:val="left" w:pos="397"/>
      </w:tabs>
      <w:ind w:left="397" w:hanging="284"/>
    </w:pPr>
    <w:rPr>
      <w:rFonts w:ascii="Verdana" w:hAnsi="Verdana"/>
      <w:kern w:val="22"/>
      <w:sz w:val="18"/>
      <w:szCs w:val="18"/>
      <w:lang w:val="en-AU"/>
    </w:rPr>
  </w:style>
  <w:style w:type="paragraph" w:customStyle="1" w:styleId="TableTextCharCharChar1CharChar">
    <w:name w:val="Table Text Char Char Char1 Char Char"/>
    <w:basedOn w:val="Normal"/>
    <w:rsid w:val="00BB48BC"/>
    <w:pPr>
      <w:spacing w:before="60" w:after="60"/>
    </w:pPr>
    <w:rPr>
      <w:rFonts w:ascii="Verdana" w:hAnsi="Verdana"/>
      <w:sz w:val="18"/>
      <w:szCs w:val="18"/>
      <w:lang w:eastAsia="en-US"/>
    </w:rPr>
  </w:style>
  <w:style w:type="paragraph" w:customStyle="1" w:styleId="TableSpacer">
    <w:name w:val="Table Spacer"/>
    <w:basedOn w:val="Normal"/>
    <w:rsid w:val="00BB48BC"/>
    <w:pPr>
      <w:spacing w:after="0"/>
      <w:ind w:left="1134"/>
    </w:pPr>
    <w:rPr>
      <w:rFonts w:ascii="Verdana" w:hAnsi="Verdana"/>
      <w:sz w:val="12"/>
      <w:szCs w:val="24"/>
      <w:lang w:eastAsia="en-US"/>
    </w:rPr>
  </w:style>
  <w:style w:type="character" w:customStyle="1" w:styleId="BodyTextChar">
    <w:name w:val="Body Text Char"/>
    <w:aliases w:val="body text Char,bt Char,BODY TEXT Char,t Char,Heading 3 text Char,Heading 3 text1 Char,Heading 3 text2 Char,Heading 3 text3 Char,Heading 3 text4 Char,bt1 Char,Heading 3 text5 Char,Heading 3 text11 Char,Heading 3 text21 Char,bt2 Char"/>
    <w:uiPriority w:val="99"/>
    <w:rsid w:val="001D0480"/>
    <w:rPr>
      <w:rFonts w:ascii="Arial" w:hAnsi="Arial" w:cs="Arial"/>
      <w:noProof w:val="0"/>
      <w:lang w:val="en-AU" w:eastAsia="en-US"/>
    </w:rPr>
  </w:style>
  <w:style w:type="paragraph" w:customStyle="1" w:styleId="msolistparagraph0">
    <w:name w:val="msolistparagraph"/>
    <w:basedOn w:val="Normal"/>
    <w:rsid w:val="00337960"/>
    <w:pPr>
      <w:spacing w:after="0"/>
      <w:ind w:left="720"/>
    </w:pPr>
    <w:rPr>
      <w:rFonts w:ascii="Times New Roman" w:hAnsi="Times New Roman"/>
      <w:szCs w:val="24"/>
    </w:rPr>
  </w:style>
  <w:style w:type="paragraph" w:styleId="NormalWeb">
    <w:name w:val="Normal (Web)"/>
    <w:basedOn w:val="Normal"/>
    <w:uiPriority w:val="99"/>
    <w:rsid w:val="00F94338"/>
    <w:pPr>
      <w:spacing w:before="240" w:after="240"/>
    </w:pPr>
    <w:rPr>
      <w:rFonts w:ascii="Times New Roman" w:hAnsi="Times New Roman"/>
      <w:szCs w:val="24"/>
      <w:lang w:val="en-US" w:eastAsia="en-US"/>
    </w:rPr>
  </w:style>
  <w:style w:type="paragraph" w:customStyle="1" w:styleId="f2aheading20">
    <w:name w:val="f2aheading2"/>
    <w:basedOn w:val="Normal"/>
    <w:rsid w:val="00F94338"/>
    <w:pPr>
      <w:keepNext/>
      <w:spacing w:before="360" w:after="0"/>
      <w:ind w:left="936" w:hanging="576"/>
    </w:pPr>
    <w:rPr>
      <w:rFonts w:cs="Arial"/>
      <w:sz w:val="32"/>
      <w:szCs w:val="32"/>
      <w:lang w:val="en-US" w:eastAsia="en-US"/>
    </w:rPr>
  </w:style>
  <w:style w:type="character" w:customStyle="1" w:styleId="bodytextchar0">
    <w:name w:val="bodytextchar"/>
    <w:rsid w:val="00F94338"/>
    <w:rPr>
      <w:rFonts w:ascii="Arial" w:hAnsi="Arial" w:cs="Arial" w:hint="default"/>
    </w:rPr>
  </w:style>
  <w:style w:type="paragraph" w:customStyle="1" w:styleId="StyleHeading1DarkBlue">
    <w:name w:val="Style Heading 1 + Dark Blue"/>
    <w:basedOn w:val="Heading1"/>
    <w:autoRedefine/>
    <w:rsid w:val="007E6EDD"/>
    <w:pPr>
      <w:tabs>
        <w:tab w:val="left" w:pos="567"/>
      </w:tabs>
      <w:ind w:left="567" w:hanging="567"/>
    </w:pPr>
    <w:rPr>
      <w:bCs/>
      <w:color w:val="000080"/>
    </w:rPr>
  </w:style>
  <w:style w:type="paragraph" w:customStyle="1" w:styleId="StyleF2AHeading214ptBoldCustomColorRGB03296">
    <w:name w:val="Style F2A Heading 2 + 14 pt Bold Custom Color(RGB(03296))"/>
    <w:basedOn w:val="F2AHeading2"/>
    <w:autoRedefine/>
    <w:rsid w:val="00304A1F"/>
    <w:pPr>
      <w:tabs>
        <w:tab w:val="clear" w:pos="576"/>
      </w:tabs>
    </w:pPr>
    <w:rPr>
      <w:b/>
      <w:bCs/>
      <w:color w:val="002060"/>
      <w:sz w:val="28"/>
    </w:rPr>
  </w:style>
  <w:style w:type="paragraph" w:customStyle="1" w:styleId="StyleF2AHeading3DarkBlue">
    <w:name w:val="Style F2A Heading 3 + Dark Blue"/>
    <w:basedOn w:val="F2AHeading3"/>
    <w:autoRedefine/>
    <w:rsid w:val="00156792"/>
    <w:pPr>
      <w:tabs>
        <w:tab w:val="clear" w:pos="720"/>
      </w:tabs>
    </w:pPr>
    <w:rPr>
      <w:bCs/>
      <w:color w:val="000080"/>
    </w:rPr>
  </w:style>
  <w:style w:type="paragraph" w:styleId="BlockText">
    <w:name w:val="Block Text"/>
    <w:basedOn w:val="Normal"/>
    <w:rsid w:val="000D39DE"/>
    <w:pPr>
      <w:tabs>
        <w:tab w:val="left" w:pos="1260"/>
      </w:tabs>
      <w:spacing w:before="40" w:after="40"/>
    </w:pPr>
    <w:rPr>
      <w:sz w:val="22"/>
      <w:lang w:val="en-US" w:eastAsia="en-US"/>
    </w:rPr>
  </w:style>
  <w:style w:type="table" w:customStyle="1" w:styleId="LightList-Accent11">
    <w:name w:val="Light List - Accent 11"/>
    <w:basedOn w:val="TableNormal"/>
    <w:uiPriority w:val="61"/>
    <w:rsid w:val="00AC6E7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ableColumns3">
    <w:name w:val="Table Columns 3"/>
    <w:basedOn w:val="TableNormal"/>
    <w:rsid w:val="00AC6E76"/>
    <w:pPr>
      <w:spacing w:after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qFormat/>
    <w:rsid w:val="00AC6E76"/>
    <w:rPr>
      <w:b/>
      <w:bCs/>
    </w:rPr>
  </w:style>
  <w:style w:type="paragraph" w:styleId="NoSpacing">
    <w:name w:val="No Spacing"/>
    <w:uiPriority w:val="99"/>
    <w:qFormat/>
    <w:rsid w:val="00AE4A15"/>
    <w:rPr>
      <w:rFonts w:ascii="Calibri" w:eastAsia="Calibri" w:hAnsi="Calibri"/>
      <w:sz w:val="24"/>
      <w:szCs w:val="22"/>
      <w:lang w:eastAsia="en-US"/>
    </w:rPr>
  </w:style>
  <w:style w:type="table" w:styleId="TableGrid8">
    <w:name w:val="Table Grid 8"/>
    <w:basedOn w:val="TableNormal"/>
    <w:rsid w:val="00864794"/>
    <w:pPr>
      <w:spacing w:after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aliases w:val="Section Char"/>
    <w:basedOn w:val="DefaultParagraphFont"/>
    <w:link w:val="Heading1"/>
    <w:uiPriority w:val="9"/>
    <w:locked/>
    <w:rsid w:val="00EF2261"/>
    <w:rPr>
      <w:rFonts w:ascii="Arial" w:hAnsi="Arial" w:cs="Arial"/>
      <w:b/>
      <w:kern w:val="28"/>
      <w:sz w:val="36"/>
      <w:szCs w:val="36"/>
      <w:lang w:eastAsia="ko-KR"/>
    </w:rPr>
  </w:style>
  <w:style w:type="character" w:customStyle="1" w:styleId="Heading2Char">
    <w:name w:val="Heading 2 Char"/>
    <w:aliases w:val="Chapter Title Char,h2 Char,Topic Heading Char,Major Char"/>
    <w:basedOn w:val="DefaultParagraphFont"/>
    <w:link w:val="Heading2"/>
    <w:uiPriority w:val="9"/>
    <w:locked/>
    <w:rsid w:val="007732EE"/>
    <w:rPr>
      <w:rFonts w:ascii="Arial" w:hAnsi="Arial" w:cs="Arial"/>
      <w:b/>
      <w:kern w:val="28"/>
      <w:sz w:val="28"/>
      <w:szCs w:val="28"/>
      <w:lang w:eastAsia="ko-KR"/>
    </w:rPr>
  </w:style>
  <w:style w:type="character" w:customStyle="1" w:styleId="Heading3Char">
    <w:name w:val="Heading 3 Char"/>
    <w:aliases w:val="Minor Char"/>
    <w:basedOn w:val="DefaultParagraphFont"/>
    <w:link w:val="Heading3"/>
    <w:uiPriority w:val="9"/>
    <w:locked/>
    <w:rsid w:val="00385EF8"/>
    <w:rPr>
      <w:rFonts w:ascii="Arial" w:hAnsi="Arial" w:cs="Arial"/>
      <w:b/>
      <w:kern w:val="28"/>
      <w:sz w:val="28"/>
      <w:szCs w:val="28"/>
      <w:lang w:eastAsia="ko-KR"/>
    </w:rPr>
  </w:style>
  <w:style w:type="character" w:customStyle="1" w:styleId="Heading4Char">
    <w:name w:val="Heading 4 Char"/>
    <w:basedOn w:val="DefaultParagraphFont"/>
    <w:link w:val="Heading4"/>
    <w:locked/>
    <w:rsid w:val="00AF20B3"/>
    <w:rPr>
      <w:rFonts w:ascii="Arial" w:hAnsi="Arial"/>
      <w:b/>
      <w:color w:val="002D67"/>
      <w:lang w:eastAsia="ko-KR"/>
    </w:rPr>
  </w:style>
  <w:style w:type="character" w:customStyle="1" w:styleId="Heading5Char">
    <w:name w:val="Heading 5 Char"/>
    <w:aliases w:val="Heading 5(unused) Char"/>
    <w:basedOn w:val="DefaultParagraphFont"/>
    <w:link w:val="Heading5"/>
    <w:locked/>
    <w:rsid w:val="00CB74BF"/>
    <w:rPr>
      <w:rFonts w:ascii="Arial" w:hAnsi="Arial"/>
      <w:b/>
      <w:sz w:val="22"/>
      <w:szCs w:val="22"/>
      <w:lang w:eastAsia="en-US"/>
    </w:rPr>
  </w:style>
  <w:style w:type="character" w:customStyle="1" w:styleId="Heading6Char">
    <w:name w:val="Heading 6 Char"/>
    <w:aliases w:val="Heading 6(unused) Char"/>
    <w:basedOn w:val="DefaultParagraphFont"/>
    <w:link w:val="Heading6"/>
    <w:locked/>
    <w:rsid w:val="00CB74BF"/>
    <w:rPr>
      <w:rFonts w:ascii="Arial" w:hAnsi="Arial"/>
      <w:i/>
      <w:sz w:val="22"/>
      <w:lang w:eastAsia="ko-KR"/>
    </w:rPr>
  </w:style>
  <w:style w:type="character" w:customStyle="1" w:styleId="Heading7Char">
    <w:name w:val="Heading 7 Char"/>
    <w:aliases w:val="Heading 7(unused) Char"/>
    <w:basedOn w:val="DefaultParagraphFont"/>
    <w:link w:val="Heading7"/>
    <w:locked/>
    <w:rsid w:val="00CB74BF"/>
    <w:rPr>
      <w:rFonts w:ascii="Arial" w:hAnsi="Arial"/>
      <w:lang w:eastAsia="ko-KR"/>
    </w:rPr>
  </w:style>
  <w:style w:type="character" w:customStyle="1" w:styleId="Heading8Char">
    <w:name w:val="Heading 8 Char"/>
    <w:aliases w:val="Heading 8(unused) Char"/>
    <w:basedOn w:val="DefaultParagraphFont"/>
    <w:link w:val="Heading8"/>
    <w:locked/>
    <w:rsid w:val="00CB74BF"/>
    <w:rPr>
      <w:rFonts w:ascii="Arial" w:hAnsi="Arial"/>
      <w:i/>
      <w:lang w:eastAsia="ko-KR"/>
    </w:rPr>
  </w:style>
  <w:style w:type="character" w:customStyle="1" w:styleId="Heading9Char">
    <w:name w:val="Heading 9 Char"/>
    <w:aliases w:val="Heading 9(unused) Char"/>
    <w:basedOn w:val="DefaultParagraphFont"/>
    <w:link w:val="Heading9"/>
    <w:locked/>
    <w:rsid w:val="00CB74BF"/>
    <w:rPr>
      <w:rFonts w:ascii="Arial" w:hAnsi="Arial"/>
      <w:b/>
      <w:i/>
      <w:sz w:val="18"/>
      <w:lang w:eastAsia="ko-K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74BF"/>
    <w:rPr>
      <w:rFonts w:ascii="Tahoma" w:hAnsi="Tahoma" w:cs="Tahoma"/>
      <w:sz w:val="16"/>
      <w:szCs w:val="16"/>
      <w:lang w:eastAsia="ko-KR"/>
    </w:rPr>
  </w:style>
  <w:style w:type="paragraph" w:styleId="BodyTextIndent2">
    <w:name w:val="Body Text Indent 2"/>
    <w:basedOn w:val="Normal"/>
    <w:link w:val="BodyTextIndent2Char"/>
    <w:uiPriority w:val="99"/>
    <w:rsid w:val="00CB74BF"/>
    <w:pPr>
      <w:spacing w:line="480" w:lineRule="auto"/>
      <w:ind w:left="283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B74BF"/>
    <w:rPr>
      <w:rFonts w:ascii="Arial" w:hAnsi="Arial"/>
      <w:lang w:eastAsia="en-US"/>
    </w:rPr>
  </w:style>
  <w:style w:type="paragraph" w:customStyle="1" w:styleId="Background">
    <w:name w:val="Background"/>
    <w:basedOn w:val="Normal"/>
    <w:uiPriority w:val="99"/>
    <w:rsid w:val="00CB74BF"/>
    <w:pPr>
      <w:numPr>
        <w:numId w:val="12"/>
      </w:numPr>
      <w:spacing w:after="113" w:line="245" w:lineRule="atLeast"/>
    </w:pPr>
    <w:rPr>
      <w:sz w:val="21"/>
      <w:lang w:eastAsia="en-US"/>
    </w:rPr>
  </w:style>
  <w:style w:type="paragraph" w:styleId="NormalIndent">
    <w:name w:val="Normal Indent"/>
    <w:basedOn w:val="Normal"/>
    <w:uiPriority w:val="99"/>
    <w:rsid w:val="00CB74BF"/>
    <w:pPr>
      <w:spacing w:line="270" w:lineRule="atLeast"/>
      <w:ind w:left="851"/>
    </w:pPr>
    <w:rPr>
      <w:sz w:val="21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CB74BF"/>
    <w:rPr>
      <w:rFonts w:ascii="Calibri" w:hAnsi="Calibri"/>
      <w:sz w:val="24"/>
      <w:lang w:eastAsia="ko-KR"/>
    </w:rPr>
  </w:style>
  <w:style w:type="paragraph" w:customStyle="1" w:styleId="NormalSingle">
    <w:name w:val="Normal Single"/>
    <w:basedOn w:val="Normal"/>
    <w:uiPriority w:val="99"/>
    <w:rsid w:val="00CB74BF"/>
    <w:rPr>
      <w:sz w:val="21"/>
      <w:lang w:eastAsia="en-US"/>
    </w:rPr>
  </w:style>
  <w:style w:type="paragraph" w:customStyle="1" w:styleId="PartHeading">
    <w:name w:val="Part Heading"/>
    <w:aliases w:val="ph"/>
    <w:basedOn w:val="NormalSingle"/>
    <w:uiPriority w:val="99"/>
    <w:rsid w:val="00CB74BF"/>
    <w:pPr>
      <w:spacing w:line="270" w:lineRule="atLeast"/>
    </w:pPr>
    <w:rPr>
      <w:sz w:val="40"/>
      <w:szCs w:val="40"/>
    </w:rPr>
  </w:style>
  <w:style w:type="paragraph" w:customStyle="1" w:styleId="bullet0">
    <w:name w:val="bullet"/>
    <w:basedOn w:val="Normal"/>
    <w:uiPriority w:val="99"/>
    <w:rsid w:val="00CB74BF"/>
    <w:pPr>
      <w:tabs>
        <w:tab w:val="left" w:pos="426"/>
        <w:tab w:val="left" w:pos="851"/>
        <w:tab w:val="left" w:pos="1276"/>
        <w:tab w:val="left" w:pos="1701"/>
        <w:tab w:val="left" w:pos="2127"/>
        <w:tab w:val="left" w:pos="2552"/>
        <w:tab w:val="left" w:pos="2977"/>
        <w:tab w:val="left" w:pos="3402"/>
        <w:tab w:val="left" w:pos="3828"/>
        <w:tab w:val="left" w:pos="4253"/>
        <w:tab w:val="left" w:pos="4678"/>
        <w:tab w:val="left" w:pos="5103"/>
        <w:tab w:val="left" w:pos="5529"/>
        <w:tab w:val="left" w:pos="5954"/>
        <w:tab w:val="left" w:pos="6379"/>
        <w:tab w:val="left" w:pos="6804"/>
        <w:tab w:val="left" w:pos="7230"/>
        <w:tab w:val="left" w:pos="7655"/>
        <w:tab w:val="left" w:pos="8080"/>
        <w:tab w:val="left" w:pos="8505"/>
      </w:tabs>
      <w:spacing w:before="60" w:after="60"/>
      <w:ind w:left="360" w:hanging="360"/>
    </w:pPr>
    <w:rPr>
      <w:rFonts w:ascii="Univers" w:hAnsi="Univers"/>
      <w:lang w:eastAsia="en-US"/>
    </w:rPr>
  </w:style>
  <w:style w:type="paragraph" w:customStyle="1" w:styleId="MarkedforDeletion">
    <w:name w:val="Marked for Deletion"/>
    <w:basedOn w:val="BodyText"/>
    <w:link w:val="MarkedforDeletionChar"/>
    <w:qFormat/>
    <w:rsid w:val="00CB74BF"/>
    <w:rPr>
      <w:i w:val="0"/>
      <w:color w:val="D9D9D9" w:themeColor="background1" w:themeShade="D9"/>
      <w:lang w:eastAsia="en-US"/>
    </w:rPr>
  </w:style>
  <w:style w:type="paragraph" w:customStyle="1" w:styleId="TableBody">
    <w:name w:val="Table Body"/>
    <w:basedOn w:val="Normal"/>
    <w:uiPriority w:val="99"/>
    <w:rsid w:val="00CB74BF"/>
    <w:pPr>
      <w:spacing w:before="40" w:after="40" w:line="250" w:lineRule="exact"/>
      <w:ind w:right="115"/>
    </w:pPr>
    <w:rPr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rsid w:val="00CB74BF"/>
    <w:rPr>
      <w:rFonts w:ascii="Times New Roman" w:hAnsi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74BF"/>
    <w:rPr>
      <w:lang w:eastAsia="en-US"/>
    </w:rPr>
  </w:style>
  <w:style w:type="character" w:styleId="CommentReference">
    <w:name w:val="annotation reference"/>
    <w:basedOn w:val="DefaultParagraphFont"/>
    <w:uiPriority w:val="99"/>
    <w:rsid w:val="00CB74BF"/>
    <w:rPr>
      <w:rFonts w:cs="Times New Roman"/>
      <w:sz w:val="16"/>
    </w:rPr>
  </w:style>
  <w:style w:type="paragraph" w:customStyle="1" w:styleId="ContentsHeading">
    <w:name w:val="Contents Heading"/>
    <w:basedOn w:val="NormalSingle"/>
    <w:next w:val="NormalSingle"/>
    <w:uiPriority w:val="99"/>
    <w:rsid w:val="00CB74BF"/>
    <w:pPr>
      <w:ind w:left="-57"/>
    </w:pPr>
    <w:rPr>
      <w:sz w:val="32"/>
    </w:rPr>
  </w:style>
  <w:style w:type="paragraph" w:customStyle="1" w:styleId="HPAddress">
    <w:name w:val="HP Address"/>
    <w:basedOn w:val="Normal"/>
    <w:uiPriority w:val="99"/>
    <w:rsid w:val="00CB74BF"/>
    <w:pPr>
      <w:spacing w:before="60" w:after="60"/>
      <w:ind w:left="214"/>
    </w:pPr>
    <w:rPr>
      <w:rFonts w:ascii="Futura Bk" w:hAnsi="Futura Bk"/>
      <w:sz w:val="16"/>
      <w:lang w:eastAsia="en-US"/>
    </w:rPr>
  </w:style>
  <w:style w:type="character" w:styleId="PageNumber">
    <w:name w:val="page number"/>
    <w:basedOn w:val="DefaultParagraphFont"/>
    <w:uiPriority w:val="99"/>
    <w:rsid w:val="00CB74BF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CB74BF"/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B74BF"/>
    <w:rPr>
      <w:rFonts w:ascii="Arial" w:hAnsi="Arial"/>
      <w:b/>
      <w:bCs/>
      <w:lang w:eastAsia="en-US"/>
    </w:rPr>
  </w:style>
  <w:style w:type="paragraph" w:styleId="ListBullet">
    <w:name w:val="List Bullet"/>
    <w:basedOn w:val="Normal"/>
    <w:autoRedefine/>
    <w:uiPriority w:val="99"/>
    <w:qFormat/>
    <w:rsid w:val="00CB74BF"/>
    <w:pPr>
      <w:numPr>
        <w:numId w:val="14"/>
      </w:numPr>
    </w:pPr>
    <w:rPr>
      <w:lang w:eastAsia="en-US"/>
    </w:rPr>
  </w:style>
  <w:style w:type="paragraph" w:customStyle="1" w:styleId="TableNormal1">
    <w:name w:val="Table Normal1"/>
    <w:basedOn w:val="Normal"/>
    <w:uiPriority w:val="99"/>
    <w:rsid w:val="00CB74BF"/>
    <w:pPr>
      <w:spacing w:after="60"/>
    </w:pPr>
    <w:rPr>
      <w:rFonts w:ascii="Times New Roman" w:hAnsi="Times New Roman"/>
      <w:lang w:eastAsia="en-US"/>
    </w:rPr>
  </w:style>
  <w:style w:type="paragraph" w:styleId="BodyText3">
    <w:name w:val="Body Text 3"/>
    <w:basedOn w:val="Normal"/>
    <w:link w:val="BodyText3Char"/>
    <w:uiPriority w:val="99"/>
    <w:rsid w:val="00CB74BF"/>
    <w:rPr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CB74BF"/>
    <w:rPr>
      <w:rFonts w:ascii="Arial" w:hAnsi="Arial"/>
      <w:sz w:val="16"/>
      <w:szCs w:val="16"/>
      <w:lang w:eastAsia="en-US"/>
    </w:rPr>
  </w:style>
  <w:style w:type="paragraph" w:customStyle="1" w:styleId="TableSpacing">
    <w:name w:val="Table Spacing"/>
    <w:aliases w:val="ts"/>
    <w:basedOn w:val="Text"/>
    <w:next w:val="Text"/>
    <w:uiPriority w:val="99"/>
    <w:rsid w:val="00CB74BF"/>
    <w:pPr>
      <w:spacing w:after="0" w:line="120" w:lineRule="exact"/>
      <w:ind w:right="0"/>
    </w:pPr>
    <w:rPr>
      <w:rFonts w:ascii="Arial" w:eastAsia="PMingLiU" w:hAnsi="Arial"/>
      <w:color w:val="FF00FF"/>
      <w:sz w:val="12"/>
      <w:lang w:eastAsia="en-US"/>
    </w:rPr>
  </w:style>
  <w:style w:type="paragraph" w:customStyle="1" w:styleId="BulletedList2">
    <w:name w:val="Bulleted List 2"/>
    <w:aliases w:val="bl2"/>
    <w:link w:val="BulletedList2Char"/>
    <w:uiPriority w:val="99"/>
    <w:rsid w:val="00CB74BF"/>
    <w:pPr>
      <w:spacing w:before="60" w:after="60" w:line="220" w:lineRule="exact"/>
    </w:pPr>
    <w:rPr>
      <w:rFonts w:ascii="Arial" w:eastAsia="PMingLiU" w:hAnsi="Arial"/>
      <w:color w:val="000000"/>
      <w:lang w:val="en-US" w:eastAsia="en-US"/>
    </w:rPr>
  </w:style>
  <w:style w:type="character" w:customStyle="1" w:styleId="Bold">
    <w:name w:val="Bold"/>
    <w:aliases w:val="b"/>
    <w:uiPriority w:val="99"/>
    <w:rsid w:val="00CB74BF"/>
    <w:rPr>
      <w:b/>
    </w:rPr>
  </w:style>
  <w:style w:type="character" w:customStyle="1" w:styleId="BulletedList2Char">
    <w:name w:val="Bulleted List 2 Char"/>
    <w:aliases w:val="bl2 Char"/>
    <w:link w:val="BulletedList2"/>
    <w:uiPriority w:val="99"/>
    <w:locked/>
    <w:rsid w:val="00CB74BF"/>
    <w:rPr>
      <w:rFonts w:ascii="Arial" w:eastAsia="PMingLiU" w:hAnsi="Arial"/>
      <w:color w:val="000000"/>
      <w:lang w:val="en-US" w:eastAsia="en-US"/>
    </w:rPr>
  </w:style>
  <w:style w:type="paragraph" w:customStyle="1" w:styleId="Default">
    <w:name w:val="Default"/>
    <w:uiPriority w:val="99"/>
    <w:rsid w:val="00CB74B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CB74BF"/>
    <w:rPr>
      <w:rFonts w:ascii="Tahoma" w:hAnsi="Tahoma" w:cs="Tahoma"/>
      <w:sz w:val="24"/>
      <w:shd w:val="clear" w:color="auto" w:fill="000080"/>
      <w:lang w:eastAsia="ko-KR"/>
    </w:rPr>
  </w:style>
  <w:style w:type="paragraph" w:customStyle="1" w:styleId="DefaultParagraphFont1">
    <w:name w:val="Default Paragraph Font1"/>
    <w:next w:val="Normal"/>
    <w:uiPriority w:val="99"/>
    <w:rsid w:val="00CB74BF"/>
    <w:rPr>
      <w:rFonts w:ascii="CG Times (W1)" w:hAnsi="CG Times (W1)"/>
      <w:lang w:eastAsia="en-US"/>
    </w:rPr>
  </w:style>
  <w:style w:type="paragraph" w:customStyle="1" w:styleId="MediumList2-Accent21">
    <w:name w:val="Medium List 2 - Accent 21"/>
    <w:hidden/>
    <w:uiPriority w:val="99"/>
    <w:rsid w:val="00CB74BF"/>
    <w:rPr>
      <w:rFonts w:ascii="Arial" w:hAnsi="Arial"/>
      <w:lang w:eastAsia="en-US"/>
    </w:rPr>
  </w:style>
  <w:style w:type="table" w:styleId="ColorfulGrid-Accent1">
    <w:name w:val="Colorful Grid Accent 1"/>
    <w:basedOn w:val="TableNormal"/>
    <w:uiPriority w:val="99"/>
    <w:rsid w:val="00CB74B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rFonts w:cs="Times New Roman"/>
        <w:b/>
        <w:bCs/>
      </w:rPr>
      <w:tblPr/>
      <w:tcPr>
        <w:shd w:val="clear" w:color="auto" w:fill="999999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999999"/>
      </w:tcPr>
    </w:tblStylePr>
    <w:tblStylePr w:type="firstCol">
      <w:rPr>
        <w:rFonts w:cs="Times New Roman"/>
        <w:color w:val="FFFFFF"/>
      </w:rPr>
      <w:tblPr/>
      <w:tcPr>
        <w:shd w:val="clear" w:color="auto" w:fill="000000"/>
      </w:tcPr>
    </w:tblStylePr>
    <w:tblStylePr w:type="lastCol">
      <w:rPr>
        <w:rFonts w:cs="Times New Roman"/>
        <w:color w:val="FFFFFF"/>
      </w:rPr>
      <w:tblPr/>
      <w:tcPr>
        <w:shd w:val="clear" w:color="auto" w:fill="000000"/>
      </w:tc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customStyle="1" w:styleId="MediumShading2-Accent11">
    <w:name w:val="Medium Shading 2 - Accent 11"/>
    <w:uiPriority w:val="99"/>
    <w:rsid w:val="00CB74B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tement">
    <w:name w:val="Statement"/>
    <w:basedOn w:val="Normal"/>
    <w:uiPriority w:val="99"/>
    <w:rsid w:val="00CB74BF"/>
    <w:pPr>
      <w:spacing w:before="240"/>
      <w:jc w:val="both"/>
    </w:pPr>
    <w:rPr>
      <w:b/>
      <w:color w:val="0000FF"/>
      <w:lang w:eastAsia="en-US"/>
    </w:rPr>
  </w:style>
  <w:style w:type="character" w:customStyle="1" w:styleId="TemplateBodyTextChar1">
    <w:name w:val="Template Body Text Char1"/>
    <w:uiPriority w:val="99"/>
    <w:rsid w:val="00CB74BF"/>
    <w:rPr>
      <w:rFonts w:ascii="Arial" w:hAnsi="Arial"/>
      <w:sz w:val="20"/>
    </w:rPr>
  </w:style>
  <w:style w:type="paragraph" w:customStyle="1" w:styleId="NumberedList1">
    <w:name w:val="Numbered List 1"/>
    <w:aliases w:val="nl1"/>
    <w:link w:val="NumberedList1Char"/>
    <w:uiPriority w:val="99"/>
    <w:rsid w:val="00CB74BF"/>
    <w:pPr>
      <w:tabs>
        <w:tab w:val="num" w:pos="1080"/>
      </w:tabs>
      <w:spacing w:before="60" w:after="60" w:line="220" w:lineRule="exact"/>
      <w:ind w:left="1080" w:hanging="360"/>
    </w:pPr>
    <w:rPr>
      <w:rFonts w:ascii="Arial" w:hAnsi="Arial"/>
      <w:color w:val="000000"/>
      <w:lang w:val="en-US" w:eastAsia="en-US"/>
    </w:rPr>
  </w:style>
  <w:style w:type="paragraph" w:customStyle="1" w:styleId="StyleColorfulList-Accent11Arial10pt2">
    <w:name w:val="Style Colorful List - Accent 11 + Arial 10 pt2"/>
    <w:basedOn w:val="Normal"/>
    <w:rsid w:val="00CB74BF"/>
    <w:pPr>
      <w:tabs>
        <w:tab w:val="num" w:pos="360"/>
      </w:tabs>
      <w:spacing w:after="0"/>
      <w:ind w:left="360" w:hanging="360"/>
    </w:pPr>
    <w:rPr>
      <w:sz w:val="22"/>
      <w:szCs w:val="22"/>
      <w:lang w:eastAsia="en-US"/>
    </w:rPr>
  </w:style>
  <w:style w:type="paragraph" w:customStyle="1" w:styleId="SquareBullets">
    <w:name w:val="Square Bullets"/>
    <w:basedOn w:val="Normal"/>
    <w:uiPriority w:val="99"/>
    <w:rsid w:val="00CB74BF"/>
    <w:pPr>
      <w:keepNext/>
      <w:numPr>
        <w:ilvl w:val="1"/>
        <w:numId w:val="13"/>
      </w:numPr>
      <w:spacing w:after="0"/>
      <w:jc w:val="both"/>
    </w:pPr>
    <w:rPr>
      <w:rFonts w:cs="Arial"/>
      <w:sz w:val="22"/>
      <w:lang w:eastAsia="en-US"/>
    </w:rPr>
  </w:style>
  <w:style w:type="character" w:customStyle="1" w:styleId="NumberedList1Char">
    <w:name w:val="Numbered List 1 Char"/>
    <w:aliases w:val="nl1 Char"/>
    <w:link w:val="NumberedList1"/>
    <w:uiPriority w:val="99"/>
    <w:locked/>
    <w:rsid w:val="00CB74BF"/>
    <w:rPr>
      <w:rFonts w:ascii="Arial" w:hAnsi="Arial"/>
      <w:color w:val="000000"/>
      <w:lang w:val="en-US" w:eastAsia="en-US"/>
    </w:rPr>
  </w:style>
  <w:style w:type="character" w:customStyle="1" w:styleId="MarkedforDeletionChar">
    <w:name w:val="Marked for Deletion Char"/>
    <w:basedOn w:val="BodyTextChar"/>
    <w:link w:val="MarkedforDeletion"/>
    <w:rsid w:val="00CB74BF"/>
    <w:rPr>
      <w:rFonts w:ascii="Arial" w:hAnsi="Arial" w:cs="Arial"/>
      <w:noProof w:val="0"/>
      <w:color w:val="D9D9D9" w:themeColor="background1" w:themeShade="D9"/>
      <w:lang w:val="en-AU" w:eastAsia="en-US"/>
    </w:rPr>
  </w:style>
  <w:style w:type="paragraph" w:customStyle="1" w:styleId="DTTableNormal">
    <w:name w:val="DT Table Normal"/>
    <w:link w:val="DTTableNormalChar1"/>
    <w:uiPriority w:val="99"/>
    <w:rsid w:val="00CB74BF"/>
    <w:pPr>
      <w:keepLines/>
      <w:tabs>
        <w:tab w:val="left" w:pos="360"/>
      </w:tabs>
      <w:spacing w:before="60" w:after="60"/>
    </w:pPr>
    <w:rPr>
      <w:rFonts w:ascii="Book Antiqua" w:hAnsi="Book Antiqua"/>
      <w:lang w:val="en-GB" w:eastAsia="en-US"/>
    </w:rPr>
  </w:style>
  <w:style w:type="character" w:customStyle="1" w:styleId="DTTableNormalChar1">
    <w:name w:val="DT Table Normal Char1"/>
    <w:link w:val="DTTableNormal"/>
    <w:uiPriority w:val="99"/>
    <w:locked/>
    <w:rsid w:val="00CB74BF"/>
    <w:rPr>
      <w:rFonts w:ascii="Book Antiqua" w:hAnsi="Book Antiqua"/>
      <w:lang w:val="en-GB" w:eastAsia="en-US"/>
    </w:rPr>
  </w:style>
  <w:style w:type="paragraph" w:styleId="EndnoteText">
    <w:name w:val="endnote text"/>
    <w:basedOn w:val="Normal"/>
    <w:link w:val="EndnoteTextChar"/>
    <w:uiPriority w:val="99"/>
    <w:rsid w:val="00CB74BF"/>
    <w:pPr>
      <w:spacing w:after="0"/>
    </w:pPr>
    <w:rPr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B74BF"/>
    <w:rPr>
      <w:rFonts w:ascii="Arial" w:hAnsi="Arial"/>
      <w:lang w:eastAsia="en-US"/>
    </w:rPr>
  </w:style>
  <w:style w:type="character" w:styleId="EndnoteReference">
    <w:name w:val="endnote reference"/>
    <w:basedOn w:val="DefaultParagraphFont"/>
    <w:uiPriority w:val="99"/>
    <w:rsid w:val="00CB74BF"/>
    <w:rPr>
      <w:rFonts w:cs="Times New Roman"/>
      <w:vertAlign w:val="superscript"/>
    </w:rPr>
  </w:style>
  <w:style w:type="paragraph" w:customStyle="1" w:styleId="DTTableNormal2">
    <w:name w:val="DT Table Normal2"/>
    <w:autoRedefine/>
    <w:uiPriority w:val="99"/>
    <w:rsid w:val="00CB74BF"/>
    <w:pPr>
      <w:keepLines/>
      <w:numPr>
        <w:numId w:val="15"/>
      </w:numPr>
      <w:jc w:val="both"/>
    </w:pPr>
    <w:rPr>
      <w:rFonts w:ascii="Arial" w:hAnsi="Arial" w:cs="Arial"/>
      <w:lang w:eastAsia="en-US"/>
    </w:rPr>
  </w:style>
  <w:style w:type="paragraph" w:customStyle="1" w:styleId="SubHeaders">
    <w:name w:val="Sub Headers"/>
    <w:basedOn w:val="Normal"/>
    <w:uiPriority w:val="99"/>
    <w:rsid w:val="00CB74BF"/>
    <w:pPr>
      <w:spacing w:after="0"/>
      <w:jc w:val="both"/>
    </w:pPr>
    <w:rPr>
      <w:rFonts w:cs="Arial"/>
      <w:i/>
      <w:iCs/>
      <w:lang w:eastAsia="en-US"/>
    </w:rPr>
  </w:style>
  <w:style w:type="paragraph" w:customStyle="1" w:styleId="Style10ptJustified">
    <w:name w:val="Style 10 pt Justified"/>
    <w:basedOn w:val="Normal"/>
    <w:uiPriority w:val="99"/>
    <w:rsid w:val="00CB74BF"/>
    <w:pPr>
      <w:spacing w:after="0"/>
      <w:jc w:val="both"/>
    </w:pPr>
    <w:rPr>
      <w:sz w:val="22"/>
      <w:lang w:eastAsia="en-US"/>
    </w:rPr>
  </w:style>
  <w:style w:type="paragraph" w:styleId="TOCHeading">
    <w:name w:val="TOC Heading"/>
    <w:basedOn w:val="Normal"/>
    <w:next w:val="Normal"/>
    <w:uiPriority w:val="99"/>
    <w:qFormat/>
    <w:rsid w:val="00CB74BF"/>
    <w:rPr>
      <w:b/>
      <w:bCs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4BF"/>
    <w:pPr>
      <w:pBdr>
        <w:bottom w:val="single" w:sz="4" w:space="4" w:color="C2CD23" w:themeColor="accent1"/>
      </w:pBdr>
      <w:spacing w:before="200" w:after="280"/>
      <w:ind w:left="936" w:right="936"/>
    </w:pPr>
    <w:rPr>
      <w:b/>
      <w:bCs/>
      <w:i/>
      <w:iCs/>
      <w:color w:val="C2CD23" w:themeColor="accent1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4BF"/>
    <w:rPr>
      <w:rFonts w:ascii="Arial" w:hAnsi="Arial"/>
      <w:b/>
      <w:bCs/>
      <w:i/>
      <w:iCs/>
      <w:color w:val="C2CD23" w:themeColor="accent1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B74BF"/>
    <w:rPr>
      <w:color w:val="808080"/>
    </w:rPr>
  </w:style>
  <w:style w:type="paragraph" w:customStyle="1" w:styleId="HiddenText">
    <w:name w:val="Hidden Text"/>
    <w:basedOn w:val="Normal"/>
    <w:qFormat/>
    <w:rsid w:val="00CB74BF"/>
    <w:rPr>
      <w:rFonts w:cs="Arial"/>
      <w:vanish/>
      <w:color w:val="C00000"/>
      <w:lang w:eastAsia="en-US"/>
    </w:rPr>
  </w:style>
  <w:style w:type="paragraph" w:customStyle="1" w:styleId="SRNumbered">
    <w:name w:val="SR Numbered"/>
    <w:basedOn w:val="Normal"/>
    <w:link w:val="SRNumberedChar"/>
    <w:uiPriority w:val="99"/>
    <w:qFormat/>
    <w:rsid w:val="00CB74BF"/>
    <w:pPr>
      <w:numPr>
        <w:numId w:val="17"/>
      </w:numPr>
      <w:ind w:left="709" w:hanging="709"/>
    </w:pPr>
    <w:rPr>
      <w:lang w:eastAsia="en-US"/>
    </w:rPr>
  </w:style>
  <w:style w:type="paragraph" w:customStyle="1" w:styleId="ListHand">
    <w:name w:val="List Hand"/>
    <w:basedOn w:val="ListBullet"/>
    <w:qFormat/>
    <w:rsid w:val="00CB74BF"/>
    <w:pPr>
      <w:ind w:left="0" w:firstLine="0"/>
    </w:pPr>
  </w:style>
  <w:style w:type="paragraph" w:styleId="ListBullet2">
    <w:name w:val="List Bullet 2"/>
    <w:basedOn w:val="Normal"/>
    <w:uiPriority w:val="99"/>
    <w:rsid w:val="00CB74BF"/>
    <w:pPr>
      <w:numPr>
        <w:ilvl w:val="1"/>
        <w:numId w:val="14"/>
      </w:numPr>
    </w:pPr>
    <w:rPr>
      <w:lang w:eastAsia="en-US"/>
    </w:rPr>
  </w:style>
  <w:style w:type="character" w:styleId="Emphasis">
    <w:name w:val="Emphasis"/>
    <w:basedOn w:val="DefaultParagraphFont"/>
    <w:uiPriority w:val="20"/>
    <w:qFormat/>
    <w:rsid w:val="00CB74BF"/>
    <w:rPr>
      <w:i/>
      <w:iCs/>
    </w:rPr>
  </w:style>
  <w:style w:type="paragraph" w:customStyle="1" w:styleId="AQNumbered">
    <w:name w:val="AQ Numbered"/>
    <w:basedOn w:val="SRNumbered"/>
    <w:link w:val="AQNumberedChar"/>
    <w:qFormat/>
    <w:rsid w:val="00CB74BF"/>
    <w:pPr>
      <w:numPr>
        <w:numId w:val="19"/>
      </w:numPr>
      <w:ind w:left="709" w:hanging="709"/>
    </w:pPr>
    <w:rPr>
      <w:rFonts w:cs="Arial"/>
      <w:iCs/>
    </w:rPr>
  </w:style>
  <w:style w:type="character" w:customStyle="1" w:styleId="SRNumberedChar">
    <w:name w:val="SR Numbered Char"/>
    <w:basedOn w:val="DefaultParagraphFont"/>
    <w:link w:val="SRNumbered"/>
    <w:uiPriority w:val="99"/>
    <w:rsid w:val="00CB74BF"/>
    <w:rPr>
      <w:rFonts w:ascii="Arial" w:hAnsi="Arial"/>
      <w:lang w:eastAsia="en-US"/>
    </w:rPr>
  </w:style>
  <w:style w:type="numbering" w:customStyle="1" w:styleId="StyleNumbered">
    <w:name w:val="Style Numbered"/>
    <w:basedOn w:val="NoList"/>
    <w:rsid w:val="00CB74BF"/>
    <w:pPr>
      <w:numPr>
        <w:numId w:val="16"/>
      </w:numPr>
    </w:pPr>
  </w:style>
  <w:style w:type="character" w:customStyle="1" w:styleId="AQNumberedChar">
    <w:name w:val="AQ Numbered Char"/>
    <w:basedOn w:val="DefaultParagraphFont"/>
    <w:link w:val="AQNumbered"/>
    <w:rsid w:val="00CB74BF"/>
    <w:rPr>
      <w:rFonts w:ascii="Arial" w:hAnsi="Arial" w:cs="Arial"/>
      <w:iCs/>
      <w:lang w:eastAsia="en-US"/>
    </w:rPr>
  </w:style>
  <w:style w:type="paragraph" w:customStyle="1" w:styleId="FigureLabel">
    <w:name w:val="Figure Label"/>
    <w:basedOn w:val="Normal"/>
    <w:rsid w:val="00CB74BF"/>
    <w:pPr>
      <w:jc w:val="center"/>
    </w:pPr>
    <w:rPr>
      <w:b/>
      <w:bCs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CB74BF"/>
    <w:pPr>
      <w:jc w:val="center"/>
    </w:pPr>
    <w:rPr>
      <w:b/>
      <w:bCs/>
      <w:sz w:val="32"/>
      <w:szCs w:val="32"/>
      <w:lang w:eastAsia="en-US"/>
    </w:rPr>
  </w:style>
  <w:style w:type="character" w:customStyle="1" w:styleId="SubtitleChar">
    <w:name w:val="Subtitle Char"/>
    <w:basedOn w:val="DefaultParagraphFont"/>
    <w:link w:val="Subtitle"/>
    <w:rsid w:val="00CB74BF"/>
    <w:rPr>
      <w:rFonts w:ascii="Arial" w:hAnsi="Arial"/>
      <w:b/>
      <w:bCs/>
      <w:sz w:val="32"/>
      <w:szCs w:val="32"/>
      <w:lang w:eastAsia="en-US"/>
    </w:rPr>
  </w:style>
  <w:style w:type="paragraph" w:customStyle="1" w:styleId="Circlebullets">
    <w:name w:val="Circle bullets"/>
    <w:basedOn w:val="SquareBullets"/>
    <w:uiPriority w:val="99"/>
    <w:rsid w:val="00CB74BF"/>
    <w:pPr>
      <w:numPr>
        <w:ilvl w:val="0"/>
        <w:numId w:val="0"/>
      </w:numPr>
      <w:tabs>
        <w:tab w:val="num" w:pos="1440"/>
      </w:tabs>
      <w:ind w:left="1440" w:hanging="360"/>
    </w:pPr>
  </w:style>
  <w:style w:type="paragraph" w:customStyle="1" w:styleId="Requirement">
    <w:name w:val="Requirement"/>
    <w:basedOn w:val="TemplateBodyText"/>
    <w:rsid w:val="00CB74BF"/>
    <w:pPr>
      <w:tabs>
        <w:tab w:val="left" w:pos="851"/>
      </w:tabs>
      <w:spacing w:before="180" w:after="60"/>
      <w:ind w:left="851" w:hanging="851"/>
      <w:jc w:val="left"/>
      <w:outlineLvl w:val="2"/>
    </w:pPr>
    <w:rPr>
      <w:szCs w:val="18"/>
    </w:rPr>
  </w:style>
  <w:style w:type="paragraph" w:customStyle="1" w:styleId="Listletter">
    <w:name w:val="List letter"/>
    <w:basedOn w:val="Normal"/>
    <w:rsid w:val="00CB74BF"/>
    <w:pPr>
      <w:numPr>
        <w:ilvl w:val="1"/>
        <w:numId w:val="18"/>
      </w:numPr>
      <w:spacing w:before="180" w:after="60"/>
      <w:outlineLvl w:val="8"/>
    </w:pPr>
    <w:rPr>
      <w:rFonts w:cs="Arial"/>
      <w:lang w:eastAsia="en-US"/>
    </w:rPr>
  </w:style>
  <w:style w:type="paragraph" w:styleId="Revision">
    <w:name w:val="Revision"/>
    <w:hidden/>
    <w:uiPriority w:val="99"/>
    <w:semiHidden/>
    <w:rsid w:val="00CB74BF"/>
    <w:rPr>
      <w:rFonts w:ascii="Arial" w:hAnsi="Arial"/>
      <w:lang w:eastAsia="en-US"/>
    </w:rPr>
  </w:style>
  <w:style w:type="paragraph" w:customStyle="1" w:styleId="HeadingAppendix">
    <w:name w:val="Heading Appendix"/>
    <w:basedOn w:val="Heading1"/>
    <w:next w:val="Normal"/>
    <w:link w:val="HeadingAppendixChar"/>
    <w:qFormat/>
    <w:rsid w:val="00EF2261"/>
    <w:pPr>
      <w:numPr>
        <w:numId w:val="0"/>
      </w:numPr>
    </w:pPr>
    <w:rPr>
      <w:rFonts w:eastAsiaTheme="minorHAnsi"/>
    </w:rPr>
  </w:style>
  <w:style w:type="character" w:customStyle="1" w:styleId="HeadingAppendixChar">
    <w:name w:val="Heading Appendix Char"/>
    <w:basedOn w:val="Heading2Char"/>
    <w:link w:val="HeadingAppendix"/>
    <w:rsid w:val="00EF2261"/>
    <w:rPr>
      <w:rFonts w:ascii="Arial" w:eastAsiaTheme="minorHAnsi" w:hAnsi="Arial" w:cs="Arial"/>
      <w:b/>
      <w:color w:val="002D67"/>
      <w:kern w:val="28"/>
      <w:sz w:val="36"/>
      <w:szCs w:val="36"/>
      <w:lang w:eastAsia="ko-KR"/>
    </w:rPr>
  </w:style>
  <w:style w:type="paragraph" w:styleId="TableofFigures">
    <w:name w:val="table of figures"/>
    <w:basedOn w:val="Normal"/>
    <w:next w:val="Normal"/>
    <w:unhideWhenUsed/>
    <w:rsid w:val="00CB74BF"/>
    <w:pPr>
      <w:spacing w:after="0"/>
    </w:pPr>
    <w:rPr>
      <w:lang w:eastAsia="en-US"/>
    </w:rPr>
  </w:style>
  <w:style w:type="character" w:customStyle="1" w:styleId="apple-style-span">
    <w:name w:val="apple-style-span"/>
    <w:basedOn w:val="DefaultParagraphFont"/>
    <w:rsid w:val="00CB74BF"/>
  </w:style>
  <w:style w:type="table" w:styleId="TableList2">
    <w:name w:val="Table List 2"/>
    <w:basedOn w:val="TableNormal"/>
    <w:rsid w:val="00C319A4"/>
    <w:pPr>
      <w:spacing w:after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C319A4"/>
    <w:pPr>
      <w:spacing w:after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MediumGrid1-Accent1">
    <w:name w:val="Medium Grid 1 Accent 1"/>
    <w:basedOn w:val="TableNormal"/>
    <w:uiPriority w:val="67"/>
    <w:rsid w:val="00C319A4"/>
    <w:tblPr>
      <w:tblStyleRowBandSize w:val="1"/>
      <w:tblStyleColBandSize w:val="1"/>
      <w:tblBorders>
        <w:top w:val="single" w:sz="8" w:space="0" w:color="D7E152" w:themeColor="accent1" w:themeTint="BF"/>
        <w:left w:val="single" w:sz="8" w:space="0" w:color="D7E152" w:themeColor="accent1" w:themeTint="BF"/>
        <w:bottom w:val="single" w:sz="8" w:space="0" w:color="D7E152" w:themeColor="accent1" w:themeTint="BF"/>
        <w:right w:val="single" w:sz="8" w:space="0" w:color="D7E152" w:themeColor="accent1" w:themeTint="BF"/>
        <w:insideH w:val="single" w:sz="8" w:space="0" w:color="D7E152" w:themeColor="accent1" w:themeTint="BF"/>
        <w:insideV w:val="single" w:sz="8" w:space="0" w:color="D7E152" w:themeColor="accent1" w:themeTint="BF"/>
      </w:tblBorders>
    </w:tblPr>
    <w:tcPr>
      <w:shd w:val="clear" w:color="auto" w:fill="F2F5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E1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8C" w:themeFill="accent1" w:themeFillTint="7F"/>
      </w:tcPr>
    </w:tblStylePr>
    <w:tblStylePr w:type="band1Horz">
      <w:tblPr/>
      <w:tcPr>
        <w:shd w:val="clear" w:color="auto" w:fill="E4EB8C" w:themeFill="accent1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C319A4"/>
    <w:tblPr>
      <w:tblStyleRowBandSize w:val="1"/>
      <w:tblStyleColBandSize w:val="1"/>
      <w:tblBorders>
        <w:top w:val="single" w:sz="8" w:space="0" w:color="D7E152" w:themeColor="accent1" w:themeTint="BF"/>
        <w:left w:val="single" w:sz="8" w:space="0" w:color="D7E152" w:themeColor="accent1" w:themeTint="BF"/>
        <w:bottom w:val="single" w:sz="8" w:space="0" w:color="D7E152" w:themeColor="accent1" w:themeTint="BF"/>
        <w:right w:val="single" w:sz="8" w:space="0" w:color="D7E152" w:themeColor="accent1" w:themeTint="BF"/>
        <w:insideH w:val="single" w:sz="8" w:space="0" w:color="D7E1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E152" w:themeColor="accent1" w:themeTint="BF"/>
          <w:left w:val="single" w:sz="8" w:space="0" w:color="D7E152" w:themeColor="accent1" w:themeTint="BF"/>
          <w:bottom w:val="single" w:sz="8" w:space="0" w:color="D7E152" w:themeColor="accent1" w:themeTint="BF"/>
          <w:right w:val="single" w:sz="8" w:space="0" w:color="D7E152" w:themeColor="accent1" w:themeTint="BF"/>
          <w:insideH w:val="nil"/>
          <w:insideV w:val="nil"/>
        </w:tcBorders>
        <w:shd w:val="clear" w:color="auto" w:fill="C2CD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E152" w:themeColor="accent1" w:themeTint="BF"/>
          <w:left w:val="single" w:sz="8" w:space="0" w:color="D7E152" w:themeColor="accent1" w:themeTint="BF"/>
          <w:bottom w:val="single" w:sz="8" w:space="0" w:color="D7E152" w:themeColor="accent1" w:themeTint="BF"/>
          <w:right w:val="single" w:sz="8" w:space="0" w:color="D7E1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5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822B7A"/>
    <w:rPr>
      <w:rFonts w:eastAsiaTheme="minorHAnsi"/>
      <w:color w:val="90991A" w:themeColor="accent1" w:themeShade="BF"/>
      <w:lang w:eastAsia="en-US"/>
    </w:rPr>
    <w:tblPr>
      <w:tblStyleRowBandSize w:val="1"/>
      <w:tblStyleColBandSize w:val="1"/>
      <w:tblBorders>
        <w:top w:val="single" w:sz="8" w:space="0" w:color="C2CD23" w:themeColor="accent1"/>
        <w:bottom w:val="single" w:sz="8" w:space="0" w:color="C2CD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CD23" w:themeColor="accent1"/>
          <w:left w:val="nil"/>
          <w:bottom w:val="single" w:sz="8" w:space="0" w:color="C2CD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CD23" w:themeColor="accent1"/>
          <w:left w:val="nil"/>
          <w:bottom w:val="single" w:sz="8" w:space="0" w:color="C2CD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5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5C5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703031"/>
    <w:tblPr>
      <w:tblStyleRowBandSize w:val="1"/>
      <w:tblStyleColBandSize w:val="1"/>
      <w:tblBorders>
        <w:top w:val="single" w:sz="8" w:space="0" w:color="3DB7E4" w:themeColor="accent5"/>
        <w:left w:val="single" w:sz="8" w:space="0" w:color="3DB7E4" w:themeColor="accent5"/>
        <w:bottom w:val="single" w:sz="8" w:space="0" w:color="3DB7E4" w:themeColor="accent5"/>
        <w:right w:val="single" w:sz="8" w:space="0" w:color="3DB7E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B7E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B7E4" w:themeColor="accent5"/>
          <w:left w:val="single" w:sz="8" w:space="0" w:color="3DB7E4" w:themeColor="accent5"/>
          <w:bottom w:val="single" w:sz="8" w:space="0" w:color="3DB7E4" w:themeColor="accent5"/>
          <w:right w:val="single" w:sz="8" w:space="0" w:color="3DB7E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B7E4" w:themeColor="accent5"/>
          <w:left w:val="single" w:sz="8" w:space="0" w:color="3DB7E4" w:themeColor="accent5"/>
          <w:bottom w:val="single" w:sz="8" w:space="0" w:color="3DB7E4" w:themeColor="accent5"/>
          <w:right w:val="single" w:sz="8" w:space="0" w:color="3DB7E4" w:themeColor="accent5"/>
        </w:tcBorders>
      </w:tcPr>
    </w:tblStylePr>
    <w:tblStylePr w:type="band1Horz">
      <w:tblPr/>
      <w:tcPr>
        <w:tcBorders>
          <w:top w:val="single" w:sz="8" w:space="0" w:color="3DB7E4" w:themeColor="accent5"/>
          <w:left w:val="single" w:sz="8" w:space="0" w:color="3DB7E4" w:themeColor="accent5"/>
          <w:bottom w:val="single" w:sz="8" w:space="0" w:color="3DB7E4" w:themeColor="accent5"/>
          <w:right w:val="single" w:sz="8" w:space="0" w:color="3DB7E4" w:themeColor="accent5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3E2C94"/>
    <w:tblPr>
      <w:tblStyleRowBandSize w:val="1"/>
      <w:tblStyleColBandSize w:val="1"/>
      <w:tblBorders>
        <w:top w:val="single" w:sz="8" w:space="0" w:color="C2CD23" w:themeColor="accent1"/>
        <w:left w:val="single" w:sz="8" w:space="0" w:color="C2CD23" w:themeColor="accent1"/>
        <w:bottom w:val="single" w:sz="8" w:space="0" w:color="C2CD23" w:themeColor="accent1"/>
        <w:right w:val="single" w:sz="8" w:space="0" w:color="C2CD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CD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D23" w:themeColor="accent1"/>
          <w:left w:val="single" w:sz="8" w:space="0" w:color="C2CD23" w:themeColor="accent1"/>
          <w:bottom w:val="single" w:sz="8" w:space="0" w:color="C2CD23" w:themeColor="accent1"/>
          <w:right w:val="single" w:sz="8" w:space="0" w:color="C2CD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CD23" w:themeColor="accent1"/>
          <w:left w:val="single" w:sz="8" w:space="0" w:color="C2CD23" w:themeColor="accent1"/>
          <w:bottom w:val="single" w:sz="8" w:space="0" w:color="C2CD23" w:themeColor="accent1"/>
          <w:right w:val="single" w:sz="8" w:space="0" w:color="C2CD23" w:themeColor="accent1"/>
        </w:tcBorders>
      </w:tcPr>
    </w:tblStylePr>
    <w:tblStylePr w:type="band1Horz">
      <w:tblPr/>
      <w:tcPr>
        <w:tcBorders>
          <w:top w:val="single" w:sz="8" w:space="0" w:color="C2CD23" w:themeColor="accent1"/>
          <w:left w:val="single" w:sz="8" w:space="0" w:color="C2CD23" w:themeColor="accent1"/>
          <w:bottom w:val="single" w:sz="8" w:space="0" w:color="C2CD23" w:themeColor="accent1"/>
          <w:right w:val="single" w:sz="8" w:space="0" w:color="C2CD23" w:themeColor="accent1"/>
        </w:tcBorders>
      </w:tcPr>
    </w:tblStylePr>
  </w:style>
  <w:style w:type="character" w:customStyle="1" w:styleId="TableData1">
    <w:name w:val="Table Data 1"/>
    <w:rsid w:val="007B65A4"/>
    <w:rPr>
      <w:rFonts w:eastAsiaTheme="minorHAnsi"/>
      <w:color w:val="90991A" w:themeColor="accent1" w:themeShade="BF"/>
    </w:rPr>
  </w:style>
  <w:style w:type="paragraph" w:customStyle="1" w:styleId="TableDataHighlight">
    <w:name w:val="Table Data Highlight"/>
    <w:basedOn w:val="TableData"/>
    <w:qFormat/>
    <w:rsid w:val="007B65A4"/>
    <w:pPr>
      <w:spacing w:before="60" w:after="60"/>
    </w:pPr>
    <w:rPr>
      <w:rFonts w:eastAsiaTheme="minorHAnsi"/>
      <w:bCs/>
      <w:color w:val="90991A" w:themeColor="accent1" w:themeShade="BF"/>
      <w:sz w:val="20"/>
    </w:rPr>
  </w:style>
  <w:style w:type="paragraph" w:styleId="ListNumber2">
    <w:name w:val="List Number 2"/>
    <w:basedOn w:val="Normal"/>
    <w:rsid w:val="00484031"/>
    <w:pPr>
      <w:numPr>
        <w:numId w:val="22"/>
      </w:numPr>
      <w:overflowPunct w:val="0"/>
      <w:autoSpaceDE w:val="0"/>
      <w:autoSpaceDN w:val="0"/>
      <w:adjustRightInd w:val="0"/>
      <w:spacing w:before="120" w:after="180" w:line="300" w:lineRule="atLeast"/>
      <w:textAlignment w:val="baseline"/>
    </w:pPr>
    <w:rPr>
      <w:sz w:val="21"/>
      <w:lang w:eastAsia="en-US"/>
    </w:rPr>
  </w:style>
  <w:style w:type="paragraph" w:styleId="ListNumber">
    <w:name w:val="List Number"/>
    <w:basedOn w:val="Normal"/>
    <w:rsid w:val="00484031"/>
    <w:pPr>
      <w:numPr>
        <w:numId w:val="21"/>
      </w:numPr>
      <w:overflowPunct w:val="0"/>
      <w:autoSpaceDE w:val="0"/>
      <w:autoSpaceDN w:val="0"/>
      <w:adjustRightInd w:val="0"/>
      <w:spacing w:before="120" w:after="180" w:line="300" w:lineRule="atLeast"/>
      <w:textAlignment w:val="baseline"/>
    </w:pPr>
    <w:rPr>
      <w:sz w:val="21"/>
      <w:lang w:eastAsia="en-US"/>
    </w:rPr>
  </w:style>
  <w:style w:type="table" w:customStyle="1" w:styleId="TableGridNew">
    <w:name w:val="Table Grid New"/>
    <w:basedOn w:val="TableGrid3"/>
    <w:rsid w:val="00484031"/>
    <w:pPr>
      <w:widowControl w:val="0"/>
      <w:overflowPunct w:val="0"/>
      <w:autoSpaceDE w:val="0"/>
      <w:autoSpaceDN w:val="0"/>
      <w:adjustRightInd w:val="0"/>
      <w:spacing w:after="0" w:line="240" w:lineRule="atLeast"/>
      <w:textAlignment w:val="baseline"/>
    </w:pPr>
    <w:rPr>
      <w:rFonts w:ascii="Arial" w:hAnsi="Arial"/>
      <w:lang w:eastAsia="en-US"/>
    </w:rPr>
    <w:tblPr>
      <w:tblBorders>
        <w:top w:val="none" w:sz="0" w:space="0" w:color="auto"/>
        <w:left w:val="single" w:sz="6" w:space="0" w:color="000000"/>
        <w:bottom w:val="none" w:sz="0" w:space="0" w:color="auto"/>
        <w:right w:val="single" w:sz="6" w:space="0" w:color="000000"/>
        <w:insideH w:val="single" w:sz="6" w:space="0" w:color="000000"/>
        <w:insideV w:val="none" w:sz="0" w:space="0" w:color="auto"/>
      </w:tblBorders>
    </w:tblPr>
    <w:tcPr>
      <w:shd w:val="clear" w:color="auto" w:fill="auto"/>
      <w:vAlign w:val="center"/>
    </w:tcPr>
    <w:tblStylePr w:type="firstRow">
      <w:rPr>
        <w:rFonts w:ascii="Arial" w:hAnsi="Arial"/>
        <w:b/>
        <w:color w:val="FFFFFF"/>
        <w:sz w:val="2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9AB2CE" w:fill="FFFFFF"/>
      </w:tcPr>
    </w:tblStylePr>
    <w:tblStylePr w:type="lastRow">
      <w:rPr>
        <w:rFonts w:ascii="Arial" w:hAnsi="Arial"/>
        <w:b/>
        <w:bCs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484031"/>
    <w:pPr>
      <w:spacing w:after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Number3">
    <w:name w:val="List Number 3"/>
    <w:basedOn w:val="ListNumber"/>
    <w:rsid w:val="00ED4234"/>
    <w:pPr>
      <w:numPr>
        <w:numId w:val="23"/>
      </w:numPr>
      <w:tabs>
        <w:tab w:val="clear" w:pos="926"/>
      </w:tabs>
      <w:overflowPunct/>
      <w:autoSpaceDE/>
      <w:autoSpaceDN/>
      <w:adjustRightInd/>
      <w:spacing w:before="0" w:after="120" w:line="280" w:lineRule="atLeast"/>
      <w:ind w:left="2835" w:hanging="709"/>
      <w:textAlignment w:val="auto"/>
    </w:pPr>
    <w:rPr>
      <w:rFonts w:ascii="Verdana" w:hAnsi="Verdana"/>
      <w:color w:val="000000"/>
      <w:sz w:val="18"/>
      <w:lang w:val="en-GB"/>
    </w:rPr>
  </w:style>
  <w:style w:type="paragraph" w:customStyle="1" w:styleId="Bullet">
    <w:name w:val="Bullet"/>
    <w:basedOn w:val="Normal"/>
    <w:rsid w:val="009B341B"/>
    <w:pPr>
      <w:keepLines/>
      <w:numPr>
        <w:numId w:val="24"/>
      </w:numPr>
      <w:tabs>
        <w:tab w:val="left" w:pos="1418"/>
      </w:tabs>
      <w:spacing w:line="280" w:lineRule="atLeast"/>
      <w:jc w:val="both"/>
    </w:pPr>
    <w:rPr>
      <w:sz w:val="2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025A8"/>
    <w:rPr>
      <w:rFonts w:ascii="Arial" w:hAnsi="Arial"/>
      <w:lang w:eastAsia="ko-KR"/>
    </w:rPr>
  </w:style>
  <w:style w:type="paragraph" w:styleId="NoteHeading">
    <w:name w:val="Note Heading"/>
    <w:basedOn w:val="Normal"/>
    <w:next w:val="Normal"/>
    <w:link w:val="NoteHeadingChar"/>
    <w:uiPriority w:val="99"/>
    <w:rsid w:val="008D376C"/>
    <w:pPr>
      <w:shd w:val="clear" w:color="auto" w:fill="FFFFFF"/>
      <w:autoSpaceDE w:val="0"/>
      <w:autoSpaceDN w:val="0"/>
      <w:adjustRightInd w:val="0"/>
      <w:spacing w:after="0"/>
    </w:pPr>
    <w:rPr>
      <w:rFonts w:cs="Arial"/>
      <w:color w:val="000000"/>
      <w:shd w:val="clear" w:color="auto" w:fill="FFFFFF"/>
      <w:lang w:eastAsia="en-AU"/>
    </w:rPr>
  </w:style>
  <w:style w:type="character" w:customStyle="1" w:styleId="NoteHeadingChar">
    <w:name w:val="Note Heading Char"/>
    <w:basedOn w:val="DefaultParagraphFont"/>
    <w:link w:val="NoteHeading"/>
    <w:uiPriority w:val="99"/>
    <w:rsid w:val="008D376C"/>
    <w:rPr>
      <w:rFonts w:ascii="Arial" w:hAnsi="Arial" w:cs="Arial"/>
      <w:color w:val="000000"/>
      <w:shd w:val="clear" w:color="auto" w:fill="FFFFFF"/>
    </w:rPr>
  </w:style>
  <w:style w:type="table" w:styleId="TableSimple3">
    <w:name w:val="Table Simple 3"/>
    <w:basedOn w:val="TableNormal"/>
    <w:rsid w:val="006A1A52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rsid w:val="00195ADB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195AD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Borderless">
    <w:name w:val="Borderless"/>
    <w:basedOn w:val="TableNormal"/>
    <w:uiPriority w:val="99"/>
    <w:qFormat/>
    <w:rsid w:val="00C84C96"/>
    <w:pPr>
      <w:keepLines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0" w:type="dxa"/>
      </w:tblCellMar>
    </w:tblPr>
    <w:trPr>
      <w:jc w:val="center"/>
    </w:trPr>
    <w:tblStylePr w:type="firstRow">
      <w:rPr>
        <w:b/>
        <w:color w:val="FFFFFF" w:themeColor="background1"/>
      </w:rPr>
      <w:tblPr/>
      <w:trPr>
        <w:cantSplit/>
        <w:tblHeader/>
      </w:trPr>
      <w:tcPr>
        <w:shd w:val="clear" w:color="auto" w:fill="003366"/>
        <w:vAlign w:val="bottom"/>
      </w:tcPr>
    </w:tblStylePr>
  </w:style>
  <w:style w:type="character" w:customStyle="1" w:styleId="Quick">
    <w:name w:val="Quick _"/>
    <w:basedOn w:val="DefaultParagraphFont"/>
    <w:rsid w:val="00C84C96"/>
    <w:rPr>
      <w:rFonts w:ascii="Times" w:hAnsi="Times" w:cs="Times" w:hint="default"/>
      <w:sz w:val="24"/>
    </w:rPr>
  </w:style>
  <w:style w:type="paragraph" w:customStyle="1" w:styleId="Cover-Version">
    <w:name w:val="Cover - Version"/>
    <w:basedOn w:val="Normal"/>
    <w:next w:val="Normal"/>
    <w:rsid w:val="00666BC1"/>
    <w:pPr>
      <w:spacing w:before="120" w:after="0" w:line="280" w:lineRule="atLeast"/>
      <w:ind w:left="4253" w:right="-51"/>
      <w:jc w:val="right"/>
    </w:pPr>
    <w:rPr>
      <w:color w:val="FF0000"/>
      <w:sz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4880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8073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2086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100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7358">
          <w:marLeft w:val="57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926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765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109">
          <w:marLeft w:val="57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399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076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8388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054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821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15">
          <w:marLeft w:val="57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0043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978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1364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e712623\Downloads\ME%20Bank%20-%20Conceptual%20Solution%20Design%20Template%20v0.3%20(Jan%202017)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84365C0B8D494A94AA1B2BE2705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84277-95EA-4B59-8E0F-2A4918CDE41E}"/>
      </w:docPartPr>
      <w:docPartBody>
        <w:p w:rsidR="00230C55" w:rsidRDefault="00230C55">
          <w:pPr>
            <w:pStyle w:val="AF84365C0B8D494A94AA1B2BE2705BDF"/>
          </w:pPr>
          <w:r w:rsidRPr="00763E5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(W1)">
    <w:altName w:val="Times New Roman"/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Univers">
    <w:altName w:val="Arial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Futura Bk">
    <w:altName w:val="Times New Roman"/>
    <w:panose1 w:val="020B0602020204020303"/>
    <w:charset w:val="00"/>
    <w:family w:val="roman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G Times (W1)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C55"/>
    <w:rsid w:val="00230C55"/>
    <w:rsid w:val="002E28FD"/>
    <w:rsid w:val="003F1C12"/>
    <w:rsid w:val="004E21CE"/>
    <w:rsid w:val="004F5EFC"/>
    <w:rsid w:val="005D1348"/>
    <w:rsid w:val="005D405E"/>
    <w:rsid w:val="00841552"/>
    <w:rsid w:val="00BD6BAA"/>
    <w:rsid w:val="00C23513"/>
    <w:rsid w:val="00DC2254"/>
    <w:rsid w:val="00E3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4CEF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2254"/>
  </w:style>
  <w:style w:type="paragraph" w:customStyle="1" w:styleId="621FBB7599E84DB2AE961D2F4B962615">
    <w:name w:val="621FBB7599E84DB2AE961D2F4B962615"/>
  </w:style>
  <w:style w:type="paragraph" w:customStyle="1" w:styleId="AF84365C0B8D494A94AA1B2BE2705BDF">
    <w:name w:val="AF84365C0B8D494A94AA1B2BE2705BDF"/>
  </w:style>
  <w:style w:type="paragraph" w:customStyle="1" w:styleId="63700D56DE1F4B9CB33B357D8A517E1B">
    <w:name w:val="63700D56DE1F4B9CB33B357D8A517E1B"/>
    <w:rsid w:val="00DC2254"/>
  </w:style>
  <w:style w:type="paragraph" w:customStyle="1" w:styleId="4544067875CE426BAECBA1F7B3F407E8">
    <w:name w:val="4544067875CE426BAECBA1F7B3F407E8"/>
    <w:rsid w:val="00DC2254"/>
  </w:style>
  <w:style w:type="paragraph" w:customStyle="1" w:styleId="9323F1EA893A44D4A9859A266354A284">
    <w:name w:val="9323F1EA893A44D4A9859A266354A284"/>
    <w:rsid w:val="00DC2254"/>
  </w:style>
  <w:style w:type="paragraph" w:customStyle="1" w:styleId="98463483AFAE429581DFC81F4F175A33">
    <w:name w:val="98463483AFAE429581DFC81F4F175A33"/>
    <w:rsid w:val="00DC2254"/>
  </w:style>
  <w:style w:type="paragraph" w:customStyle="1" w:styleId="5A30824D366140D8A2C7295229986CBC">
    <w:name w:val="5A30824D366140D8A2C7295229986CBC"/>
    <w:rsid w:val="00DC22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ME BANK Colours">
      <a:dk1>
        <a:sysClr val="windowText" lastClr="000000"/>
      </a:dk1>
      <a:lt1>
        <a:sysClr val="window" lastClr="FFFFFF"/>
      </a:lt1>
      <a:dk2>
        <a:srgbClr val="5F6163"/>
      </a:dk2>
      <a:lt2>
        <a:srgbClr val="FFFFFF"/>
      </a:lt2>
      <a:accent1>
        <a:srgbClr val="C2CD23"/>
      </a:accent1>
      <a:accent2>
        <a:srgbClr val="002D67"/>
      </a:accent2>
      <a:accent3>
        <a:srgbClr val="E05206"/>
      </a:accent3>
      <a:accent4>
        <a:srgbClr val="6B1F7C"/>
      </a:accent4>
      <a:accent5>
        <a:srgbClr val="3DB7E4"/>
      </a:accent5>
      <a:accent6>
        <a:srgbClr val="8E908F"/>
      </a:accent6>
      <a:hlink>
        <a:srgbClr val="0000FF"/>
      </a:hlink>
      <a:folHlink>
        <a:srgbClr val="6B1F7C"/>
      </a:folHlink>
    </a:clrScheme>
    <a:fontScheme name="ME Bank 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B41D88B7F7F4B99D88CC32952D454" ma:contentTypeVersion="0" ma:contentTypeDescription="Create a new document." ma:contentTypeScope="" ma:versionID="8bec44b616a7e7cb074798f0aa01d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d1095d50e0fda45240f3bca810d09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E8FB7-0DB9-4DC6-AB3E-3EA81C208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3F0546-CA79-4BE2-942E-D2EA9095B0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33B8FC-B3DA-48FB-BE6E-27568DDB6F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B4FC5D-FD6B-F246-9FC0-47611A41E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C:\Users\me712623\Downloads\ME Bank - Conceptual Solution Design Template v0.3 (Jan 2017) (2).dotx</Template>
  <TotalTime>482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Challenge</vt:lpstr>
    </vt:vector>
  </TitlesOfParts>
  <Company>ME Bank</Company>
  <LinksUpToDate>false</LinksUpToDate>
  <CharactersWithSpaces>3561</CharactersWithSpaces>
  <SharedDoc>false</SharedDoc>
  <HLinks>
    <vt:vector size="78" baseType="variant">
      <vt:variant>
        <vt:i4>1179710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_Toc318300573</vt:lpwstr>
      </vt:variant>
      <vt:variant>
        <vt:i4>1179710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_Toc318300572</vt:lpwstr>
      </vt:variant>
      <vt:variant>
        <vt:i4>1179710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_Toc318300571</vt:lpwstr>
      </vt:variant>
      <vt:variant>
        <vt:i4>1179710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_Toc318300570</vt:lpwstr>
      </vt:variant>
      <vt:variant>
        <vt:i4>1245246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_Toc318300569</vt:lpwstr>
      </vt:variant>
      <vt:variant>
        <vt:i4>1245246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_Toc318300568</vt:lpwstr>
      </vt:variant>
      <vt:variant>
        <vt:i4>1245246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_Toc318300567</vt:lpwstr>
      </vt:variant>
      <vt:variant>
        <vt:i4>1245246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_Toc318300566</vt:lpwstr>
      </vt:variant>
      <vt:variant>
        <vt:i4>1245246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_Toc318300565</vt:lpwstr>
      </vt:variant>
      <vt:variant>
        <vt:i4>1245246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_Toc318300564</vt:lpwstr>
      </vt:variant>
      <vt:variant>
        <vt:i4>1245246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_Toc318300563</vt:lpwstr>
      </vt:variant>
      <vt:variant>
        <vt:i4>1245246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_Toc318300562</vt:lpwstr>
      </vt:variant>
      <vt:variant>
        <vt:i4>1245246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_Toc318300561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</dc:title>
  <dc:subject>D&amp;I - API Team</dc:subject>
  <dc:creator>Daniel Bates</dc:creator>
  <cp:lastModifiedBy>Doron Manor</cp:lastModifiedBy>
  <cp:revision>59</cp:revision>
  <cp:lastPrinted>2012-07-25T06:50:00Z</cp:lastPrinted>
  <dcterms:created xsi:type="dcterms:W3CDTF">2018-08-14T00:23:00Z</dcterms:created>
  <dcterms:modified xsi:type="dcterms:W3CDTF">2018-11-22T05:15:00Z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V1.1</vt:lpwstr>
  </property>
  <property fmtid="{D5CDD505-2E9C-101B-9397-08002B2CF9AE}" pid="3" name="ContentTypeId">
    <vt:lpwstr>0x01010004BB41D88B7F7F4B99D88CC32952D454</vt:lpwstr>
  </property>
</Properties>
</file>